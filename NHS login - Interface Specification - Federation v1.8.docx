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9B7788"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37E2BF16" w:rsidR="00917471" w:rsidRDefault="00051B41" w:rsidP="00327183">
            <w:pPr>
              <w:rPr>
                <w:b/>
                <w:sz w:val="20"/>
                <w:szCs w:val="20"/>
              </w:rPr>
            </w:pPr>
            <w:r>
              <w:rPr>
                <w:b/>
                <w:sz w:val="20"/>
                <w:szCs w:val="20"/>
              </w:rPr>
              <w:t>V1</w:t>
            </w:r>
            <w:r w:rsidR="00EC3437">
              <w:rPr>
                <w:b/>
                <w:sz w:val="20"/>
                <w:szCs w:val="20"/>
              </w:rPr>
              <w:t>.</w:t>
            </w:r>
            <w:r w:rsidR="009F763F">
              <w:rPr>
                <w:b/>
                <w:sz w:val="20"/>
                <w:szCs w:val="20"/>
              </w:rPr>
              <w:t>8</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1AF86E91" w:rsidR="00E803AE" w:rsidRDefault="009B7788" w:rsidP="00E803AE">
            <w:pPr>
              <w:rPr>
                <w:b/>
                <w:sz w:val="20"/>
                <w:szCs w:val="20"/>
              </w:rPr>
            </w:pPr>
            <w:sdt>
              <w:sdtPr>
                <w:rPr>
                  <w:b/>
                  <w:sz w:val="20"/>
                  <w:szCs w:val="20"/>
                </w:rPr>
                <w:alias w:val="Issue date"/>
                <w:tag w:val="Issue date"/>
                <w:id w:val="2012406304"/>
                <w:placeholder>
                  <w:docPart w:val="1D433AF2D45C407CB3F3D7A16518BE9D"/>
                </w:placeholder>
                <w:dataBinding w:prefixMappings="xmlns:ns0='http://schemas.microsoft.com/office/2006/coverPageProps' " w:xpath="/ns0:CoverPageProperties[1]/ns0:PublishDate[1]" w:storeItemID="{55AF091B-3C7A-41E3-B477-F2FDAA23CFDA}"/>
                <w:date w:fullDate="2019-11-19T00:00:00Z">
                  <w:dateFormat w:val="dd MMM. yy"/>
                  <w:lid w:val="en-GB"/>
                  <w:storeMappedDataAs w:val="dateTime"/>
                  <w:calendar w:val="gregorian"/>
                </w:date>
              </w:sdtPr>
              <w:sdtContent>
                <w:r w:rsidR="009F763F">
                  <w:rPr>
                    <w:b/>
                    <w:sz w:val="20"/>
                    <w:szCs w:val="20"/>
                  </w:rPr>
                  <w:t>19 Nov. 19</w:t>
                </w:r>
              </w:sdtContent>
            </w:sdt>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9"/>
          <w:footerReference w:type="default" r:id="rId10"/>
          <w:headerReference w:type="first" r:id="rId11"/>
          <w:footerReference w:type="first" r:id="rId12"/>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3AE48F24" w:rsidR="00917471" w:rsidRDefault="00B07B08" w:rsidP="00327183">
            <w:pPr>
              <w:spacing w:after="120"/>
              <w:rPr>
                <w:color w:val="0F0F0F"/>
                <w:sz w:val="21"/>
                <w:szCs w:val="21"/>
              </w:rPr>
            </w:pPr>
            <w:r>
              <w:rPr>
                <w:color w:val="0F0F0F"/>
                <w:sz w:val="21"/>
                <w:szCs w:val="21"/>
              </w:rPr>
              <w:t>19</w:t>
            </w:r>
            <w:r w:rsidR="009C08FB">
              <w:rPr>
                <w:color w:val="0F0F0F"/>
                <w:sz w:val="21"/>
                <w:szCs w:val="21"/>
              </w:rPr>
              <w:t xml:space="preserve"> </w:t>
            </w:r>
            <w:r w:rsidR="00580CFD">
              <w:rPr>
                <w:color w:val="0F0F0F"/>
                <w:sz w:val="21"/>
                <w:szCs w:val="21"/>
              </w:rPr>
              <w:t>November</w:t>
            </w:r>
            <w:r w:rsidR="009C08FB">
              <w:rPr>
                <w:color w:val="0F0F0F"/>
                <w:sz w:val="21"/>
                <w:szCs w:val="21"/>
              </w:rPr>
              <w:t xml:space="preserve"> 201</w:t>
            </w:r>
            <w:r w:rsidR="00FE015D">
              <w:rPr>
                <w:color w:val="0F0F0F"/>
                <w:sz w:val="21"/>
                <w:szCs w:val="21"/>
              </w:rPr>
              <w:t>9</w:t>
            </w:r>
          </w:p>
        </w:tc>
        <w:tc>
          <w:tcPr>
            <w:tcW w:w="1645" w:type="dxa"/>
            <w:tcBorders>
              <w:top w:val="single" w:sz="4" w:space="0" w:color="000000"/>
              <w:left w:val="nil"/>
            </w:tcBorders>
            <w:shd w:val="clear" w:color="auto" w:fill="auto"/>
            <w:vAlign w:val="center"/>
          </w:tcPr>
          <w:p w14:paraId="775E39E5" w14:textId="762AC034" w:rsidR="00917471" w:rsidRDefault="009C08FB" w:rsidP="00327183">
            <w:pPr>
              <w:spacing w:after="120"/>
              <w:rPr>
                <w:color w:val="0F0F0F"/>
                <w:sz w:val="21"/>
                <w:szCs w:val="21"/>
              </w:rPr>
            </w:pPr>
            <w:r>
              <w:rPr>
                <w:color w:val="0F0F0F"/>
                <w:sz w:val="21"/>
                <w:szCs w:val="21"/>
              </w:rPr>
              <w:t>V1.</w:t>
            </w:r>
            <w:r w:rsidR="00B07B08">
              <w:rPr>
                <w:color w:val="0F0F0F"/>
                <w:sz w:val="21"/>
                <w:szCs w:val="21"/>
              </w:rPr>
              <w:t>8</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701EB1E8" w:rsidR="00E652AB" w:rsidRDefault="00B07B08" w:rsidP="00327183">
            <w:pPr>
              <w:spacing w:after="120"/>
              <w:rPr>
                <w:color w:val="0F0F0F"/>
                <w:sz w:val="21"/>
                <w:szCs w:val="21"/>
              </w:rPr>
            </w:pPr>
            <w:r>
              <w:rPr>
                <w:color w:val="0F0F0F"/>
                <w:sz w:val="21"/>
                <w:szCs w:val="21"/>
              </w:rPr>
              <w:t>19</w:t>
            </w:r>
            <w:r w:rsidR="007D6070">
              <w:rPr>
                <w:color w:val="0F0F0F"/>
                <w:sz w:val="21"/>
                <w:szCs w:val="21"/>
              </w:rPr>
              <w:t xml:space="preserve"> November 2019</w:t>
            </w:r>
          </w:p>
        </w:tc>
        <w:tc>
          <w:tcPr>
            <w:tcW w:w="1645" w:type="dxa"/>
            <w:tcBorders>
              <w:left w:val="nil"/>
            </w:tcBorders>
            <w:shd w:val="clear" w:color="auto" w:fill="auto"/>
            <w:vAlign w:val="center"/>
          </w:tcPr>
          <w:p w14:paraId="7E01DD7E" w14:textId="1E789066" w:rsidR="00E652AB" w:rsidRDefault="00240A5E" w:rsidP="00327183">
            <w:pPr>
              <w:spacing w:after="120"/>
              <w:rPr>
                <w:color w:val="0F0F0F"/>
                <w:sz w:val="21"/>
                <w:szCs w:val="21"/>
              </w:rPr>
            </w:pPr>
            <w:r>
              <w:rPr>
                <w:color w:val="0F0F0F"/>
                <w:sz w:val="21"/>
                <w:szCs w:val="21"/>
              </w:rPr>
              <w:t>V1.</w:t>
            </w:r>
            <w:r w:rsidR="00B07B08">
              <w:rPr>
                <w:color w:val="0F0F0F"/>
                <w:sz w:val="21"/>
                <w:szCs w:val="21"/>
              </w:rPr>
              <w:t>8</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2CE2DF94" w:rsidR="00917471" w:rsidRDefault="00917471" w:rsidP="00327183">
            <w:pPr>
              <w:spacing w:after="120"/>
              <w:rPr>
                <w:color w:val="0F0F0F"/>
                <w:sz w:val="21"/>
                <w:szCs w:val="21"/>
              </w:rPr>
            </w:pPr>
          </w:p>
        </w:tc>
        <w:tc>
          <w:tcPr>
            <w:tcW w:w="1783" w:type="dxa"/>
            <w:tcBorders>
              <w:top w:val="single" w:sz="4" w:space="0" w:color="000000"/>
              <w:left w:val="nil"/>
            </w:tcBorders>
            <w:vAlign w:val="center"/>
          </w:tcPr>
          <w:p w14:paraId="65C8B965" w14:textId="5071C9B9" w:rsidR="00917471" w:rsidRDefault="00AD4E83" w:rsidP="00327183">
            <w:pPr>
              <w:spacing w:after="120"/>
              <w:rPr>
                <w:color w:val="0F0F0F"/>
                <w:sz w:val="21"/>
                <w:szCs w:val="21"/>
              </w:rPr>
            </w:pPr>
            <w:r>
              <w:rPr>
                <w:color w:val="0F0F0F"/>
                <w:sz w:val="21"/>
                <w:szCs w:val="21"/>
              </w:rPr>
              <w:t>V1.</w:t>
            </w:r>
            <w:r w:rsidR="00B07B08">
              <w:rPr>
                <w:color w:val="0F0F0F"/>
                <w:sz w:val="21"/>
                <w:szCs w:val="21"/>
              </w:rPr>
              <w:t>8</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0E142481" w:rsidR="00917471" w:rsidRDefault="00917471" w:rsidP="00327183">
            <w:pPr>
              <w:spacing w:after="120"/>
              <w:rPr>
                <w:color w:val="0F0F0F"/>
                <w:sz w:val="21"/>
                <w:szCs w:val="21"/>
              </w:rPr>
            </w:pPr>
          </w:p>
        </w:tc>
        <w:tc>
          <w:tcPr>
            <w:tcW w:w="1783" w:type="dxa"/>
            <w:tcBorders>
              <w:left w:val="nil"/>
            </w:tcBorders>
            <w:vAlign w:val="center"/>
          </w:tcPr>
          <w:p w14:paraId="4E926289" w14:textId="2342548A" w:rsidR="00917471" w:rsidRDefault="00FE015D" w:rsidP="00327183">
            <w:pPr>
              <w:spacing w:after="120"/>
              <w:rPr>
                <w:color w:val="0F0F0F"/>
                <w:sz w:val="21"/>
                <w:szCs w:val="21"/>
              </w:rPr>
            </w:pPr>
            <w:r>
              <w:rPr>
                <w:color w:val="0F0F0F"/>
                <w:sz w:val="21"/>
                <w:szCs w:val="21"/>
              </w:rPr>
              <w:t>V1.</w:t>
            </w:r>
            <w:r w:rsidR="00B07B08">
              <w:rPr>
                <w:color w:val="0F0F0F"/>
                <w:sz w:val="21"/>
                <w:szCs w:val="21"/>
              </w:rPr>
              <w:t>8</w:t>
            </w:r>
          </w:p>
        </w:tc>
      </w:tr>
    </w:tbl>
    <w:p w14:paraId="4E8B6378"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4D2BD3F7" w14:textId="77777777" w:rsidR="00917471" w:rsidRDefault="00917471" w:rsidP="00327183">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p>
    <w:p w14:paraId="256F7DE7" w14:textId="77777777" w:rsidR="00917471" w:rsidRDefault="00917471" w:rsidP="00327183"/>
    <w:p w14:paraId="413DD239" w14:textId="77777777" w:rsidR="00917471" w:rsidRDefault="00917471" w:rsidP="00327183">
      <w:pPr>
        <w:rPr>
          <w:b/>
        </w:rPr>
      </w:pPr>
    </w:p>
    <w:p w14:paraId="51129499" w14:textId="77777777" w:rsidR="00F82976" w:rsidRPr="00B476EC" w:rsidRDefault="00F82976" w:rsidP="00327183">
      <w:pPr>
        <w:spacing w:after="0"/>
        <w:textboxTightWrap w:val="none"/>
      </w:pPr>
      <w:r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51D7FE84" w14:textId="73EF6CE5" w:rsidR="00C85908"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23951519" w:history="1">
        <w:r w:rsidR="00C85908" w:rsidRPr="00822924">
          <w:rPr>
            <w:rStyle w:val="Hyperlink"/>
          </w:rPr>
          <w:t>1</w:t>
        </w:r>
        <w:r w:rsidR="00C85908">
          <w:rPr>
            <w:rFonts w:asciiTheme="minorHAnsi" w:eastAsiaTheme="minorEastAsia" w:hAnsiTheme="minorHAnsi" w:cstheme="minorBidi"/>
            <w:b w:val="0"/>
            <w:color w:val="auto"/>
            <w:sz w:val="22"/>
            <w:szCs w:val="22"/>
          </w:rPr>
          <w:tab/>
        </w:r>
        <w:r w:rsidR="00C85908" w:rsidRPr="00822924">
          <w:rPr>
            <w:rStyle w:val="Hyperlink"/>
          </w:rPr>
          <w:t>Introduction</w:t>
        </w:r>
        <w:r w:rsidR="00C85908">
          <w:rPr>
            <w:webHidden/>
          </w:rPr>
          <w:tab/>
        </w:r>
        <w:r w:rsidR="00C85908">
          <w:rPr>
            <w:webHidden/>
          </w:rPr>
          <w:fldChar w:fldCharType="begin"/>
        </w:r>
        <w:r w:rsidR="00C85908">
          <w:rPr>
            <w:webHidden/>
          </w:rPr>
          <w:instrText xml:space="preserve"> PAGEREF _Toc23951519 \h </w:instrText>
        </w:r>
        <w:r w:rsidR="00C85908">
          <w:rPr>
            <w:webHidden/>
          </w:rPr>
        </w:r>
        <w:r w:rsidR="00C85908">
          <w:rPr>
            <w:webHidden/>
          </w:rPr>
          <w:fldChar w:fldCharType="separate"/>
        </w:r>
        <w:r w:rsidR="00C85908">
          <w:rPr>
            <w:webHidden/>
          </w:rPr>
          <w:t>5</w:t>
        </w:r>
        <w:r w:rsidR="00C85908">
          <w:rPr>
            <w:webHidden/>
          </w:rPr>
          <w:fldChar w:fldCharType="end"/>
        </w:r>
      </w:hyperlink>
    </w:p>
    <w:p w14:paraId="664BF2CE" w14:textId="555C8521"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0" w:history="1">
        <w:r w:rsidR="00C85908" w:rsidRPr="00822924">
          <w:rPr>
            <w:rStyle w:val="Hyperlink"/>
            <w:noProof/>
          </w:rPr>
          <w:t>1.1</w:t>
        </w:r>
        <w:r w:rsidR="00C85908">
          <w:rPr>
            <w:rFonts w:asciiTheme="minorHAnsi" w:eastAsiaTheme="minorEastAsia" w:hAnsiTheme="minorHAnsi" w:cstheme="minorBidi"/>
            <w:noProof/>
            <w:sz w:val="22"/>
            <w:szCs w:val="22"/>
          </w:rPr>
          <w:tab/>
        </w:r>
        <w:r w:rsidR="00C85908" w:rsidRPr="00822924">
          <w:rPr>
            <w:rStyle w:val="Hyperlink"/>
            <w:noProof/>
          </w:rPr>
          <w:t>Purpose of Document</w:t>
        </w:r>
        <w:r w:rsidR="00C85908">
          <w:rPr>
            <w:noProof/>
            <w:webHidden/>
          </w:rPr>
          <w:tab/>
        </w:r>
        <w:r w:rsidR="00C85908">
          <w:rPr>
            <w:noProof/>
            <w:webHidden/>
          </w:rPr>
          <w:fldChar w:fldCharType="begin"/>
        </w:r>
        <w:r w:rsidR="00C85908">
          <w:rPr>
            <w:noProof/>
            <w:webHidden/>
          </w:rPr>
          <w:instrText xml:space="preserve"> PAGEREF _Toc23951520 \h </w:instrText>
        </w:r>
        <w:r w:rsidR="00C85908">
          <w:rPr>
            <w:noProof/>
            <w:webHidden/>
          </w:rPr>
        </w:r>
        <w:r w:rsidR="00C85908">
          <w:rPr>
            <w:noProof/>
            <w:webHidden/>
          </w:rPr>
          <w:fldChar w:fldCharType="separate"/>
        </w:r>
        <w:r w:rsidR="00C85908">
          <w:rPr>
            <w:noProof/>
            <w:webHidden/>
          </w:rPr>
          <w:t>5</w:t>
        </w:r>
        <w:r w:rsidR="00C85908">
          <w:rPr>
            <w:noProof/>
            <w:webHidden/>
          </w:rPr>
          <w:fldChar w:fldCharType="end"/>
        </w:r>
      </w:hyperlink>
    </w:p>
    <w:p w14:paraId="0AAEB569" w14:textId="6090DBF9"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1" w:history="1">
        <w:r w:rsidR="00C85908" w:rsidRPr="00822924">
          <w:rPr>
            <w:rStyle w:val="Hyperlink"/>
            <w:noProof/>
          </w:rPr>
          <w:t>1.2</w:t>
        </w:r>
        <w:r w:rsidR="00C85908">
          <w:rPr>
            <w:rFonts w:asciiTheme="minorHAnsi" w:eastAsiaTheme="minorEastAsia" w:hAnsiTheme="minorHAnsi" w:cstheme="minorBidi"/>
            <w:noProof/>
            <w:sz w:val="22"/>
            <w:szCs w:val="22"/>
          </w:rPr>
          <w:tab/>
        </w:r>
        <w:r w:rsidR="00C85908" w:rsidRPr="00822924">
          <w:rPr>
            <w:rStyle w:val="Hyperlink"/>
            <w:noProof/>
          </w:rPr>
          <w:t>Audience</w:t>
        </w:r>
        <w:r w:rsidR="00C85908">
          <w:rPr>
            <w:noProof/>
            <w:webHidden/>
          </w:rPr>
          <w:tab/>
        </w:r>
        <w:r w:rsidR="00C85908">
          <w:rPr>
            <w:noProof/>
            <w:webHidden/>
          </w:rPr>
          <w:fldChar w:fldCharType="begin"/>
        </w:r>
        <w:r w:rsidR="00C85908">
          <w:rPr>
            <w:noProof/>
            <w:webHidden/>
          </w:rPr>
          <w:instrText xml:space="preserve"> PAGEREF _Toc23951521 \h </w:instrText>
        </w:r>
        <w:r w:rsidR="00C85908">
          <w:rPr>
            <w:noProof/>
            <w:webHidden/>
          </w:rPr>
        </w:r>
        <w:r w:rsidR="00C85908">
          <w:rPr>
            <w:noProof/>
            <w:webHidden/>
          </w:rPr>
          <w:fldChar w:fldCharType="separate"/>
        </w:r>
        <w:r w:rsidR="00C85908">
          <w:rPr>
            <w:noProof/>
            <w:webHidden/>
          </w:rPr>
          <w:t>5</w:t>
        </w:r>
        <w:r w:rsidR="00C85908">
          <w:rPr>
            <w:noProof/>
            <w:webHidden/>
          </w:rPr>
          <w:fldChar w:fldCharType="end"/>
        </w:r>
      </w:hyperlink>
    </w:p>
    <w:p w14:paraId="6B723830" w14:textId="00C572C9"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2" w:history="1">
        <w:r w:rsidR="00C85908" w:rsidRPr="00822924">
          <w:rPr>
            <w:rStyle w:val="Hyperlink"/>
            <w:noProof/>
          </w:rPr>
          <w:t>1.3</w:t>
        </w:r>
        <w:r w:rsidR="00C85908">
          <w:rPr>
            <w:rFonts w:asciiTheme="minorHAnsi" w:eastAsiaTheme="minorEastAsia" w:hAnsiTheme="minorHAnsi" w:cstheme="minorBidi"/>
            <w:noProof/>
            <w:sz w:val="22"/>
            <w:szCs w:val="22"/>
          </w:rPr>
          <w:tab/>
        </w:r>
        <w:r w:rsidR="00C85908" w:rsidRPr="00822924">
          <w:rPr>
            <w:rStyle w:val="Hyperlink"/>
            <w:noProof/>
          </w:rPr>
          <w:t>Definitions</w:t>
        </w:r>
        <w:r w:rsidR="00C85908">
          <w:rPr>
            <w:noProof/>
            <w:webHidden/>
          </w:rPr>
          <w:tab/>
        </w:r>
        <w:r w:rsidR="00C85908">
          <w:rPr>
            <w:noProof/>
            <w:webHidden/>
          </w:rPr>
          <w:fldChar w:fldCharType="begin"/>
        </w:r>
        <w:r w:rsidR="00C85908">
          <w:rPr>
            <w:noProof/>
            <w:webHidden/>
          </w:rPr>
          <w:instrText xml:space="preserve"> PAGEREF _Toc23951522 \h </w:instrText>
        </w:r>
        <w:r w:rsidR="00C85908">
          <w:rPr>
            <w:noProof/>
            <w:webHidden/>
          </w:rPr>
        </w:r>
        <w:r w:rsidR="00C85908">
          <w:rPr>
            <w:noProof/>
            <w:webHidden/>
          </w:rPr>
          <w:fldChar w:fldCharType="separate"/>
        </w:r>
        <w:r w:rsidR="00C85908">
          <w:rPr>
            <w:noProof/>
            <w:webHidden/>
          </w:rPr>
          <w:t>5</w:t>
        </w:r>
        <w:r w:rsidR="00C85908">
          <w:rPr>
            <w:noProof/>
            <w:webHidden/>
          </w:rPr>
          <w:fldChar w:fldCharType="end"/>
        </w:r>
      </w:hyperlink>
    </w:p>
    <w:p w14:paraId="17E26860" w14:textId="2F544C1A" w:rsidR="00C85908" w:rsidRDefault="009B7788">
      <w:pPr>
        <w:pStyle w:val="TOC1"/>
        <w:tabs>
          <w:tab w:val="left" w:pos="440"/>
        </w:tabs>
        <w:rPr>
          <w:rFonts w:asciiTheme="minorHAnsi" w:eastAsiaTheme="minorEastAsia" w:hAnsiTheme="minorHAnsi" w:cstheme="minorBidi"/>
          <w:b w:val="0"/>
          <w:color w:val="auto"/>
          <w:sz w:val="22"/>
          <w:szCs w:val="22"/>
        </w:rPr>
      </w:pPr>
      <w:hyperlink w:anchor="_Toc23951523" w:history="1">
        <w:r w:rsidR="00C85908" w:rsidRPr="00822924">
          <w:rPr>
            <w:rStyle w:val="Hyperlink"/>
          </w:rPr>
          <w:t>2</w:t>
        </w:r>
        <w:r w:rsidR="00C85908">
          <w:rPr>
            <w:rFonts w:asciiTheme="minorHAnsi" w:eastAsiaTheme="minorEastAsia" w:hAnsiTheme="minorHAnsi" w:cstheme="minorBidi"/>
            <w:b w:val="0"/>
            <w:color w:val="auto"/>
            <w:sz w:val="22"/>
            <w:szCs w:val="22"/>
          </w:rPr>
          <w:tab/>
        </w:r>
        <w:r w:rsidR="00C85908" w:rsidRPr="00822924">
          <w:rPr>
            <w:rStyle w:val="Hyperlink"/>
          </w:rPr>
          <w:t>Specification Status</w:t>
        </w:r>
        <w:r w:rsidR="00C85908">
          <w:rPr>
            <w:webHidden/>
          </w:rPr>
          <w:tab/>
        </w:r>
        <w:r w:rsidR="00C85908">
          <w:rPr>
            <w:webHidden/>
          </w:rPr>
          <w:fldChar w:fldCharType="begin"/>
        </w:r>
        <w:r w:rsidR="00C85908">
          <w:rPr>
            <w:webHidden/>
          </w:rPr>
          <w:instrText xml:space="preserve"> PAGEREF _Toc23951523 \h </w:instrText>
        </w:r>
        <w:r w:rsidR="00C85908">
          <w:rPr>
            <w:webHidden/>
          </w:rPr>
        </w:r>
        <w:r w:rsidR="00C85908">
          <w:rPr>
            <w:webHidden/>
          </w:rPr>
          <w:fldChar w:fldCharType="separate"/>
        </w:r>
        <w:r w:rsidR="00C85908">
          <w:rPr>
            <w:webHidden/>
          </w:rPr>
          <w:t>6</w:t>
        </w:r>
        <w:r w:rsidR="00C85908">
          <w:rPr>
            <w:webHidden/>
          </w:rPr>
          <w:fldChar w:fldCharType="end"/>
        </w:r>
      </w:hyperlink>
    </w:p>
    <w:p w14:paraId="63CAE3BE" w14:textId="122B58B2"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4" w:history="1">
        <w:r w:rsidR="00C85908" w:rsidRPr="00822924">
          <w:rPr>
            <w:rStyle w:val="Hyperlink"/>
            <w:noProof/>
          </w:rPr>
          <w:t>2.1</w:t>
        </w:r>
        <w:r w:rsidR="00C85908">
          <w:rPr>
            <w:rFonts w:asciiTheme="minorHAnsi" w:eastAsiaTheme="minorEastAsia" w:hAnsiTheme="minorHAnsi" w:cstheme="minorBidi"/>
            <w:noProof/>
            <w:sz w:val="22"/>
            <w:szCs w:val="22"/>
          </w:rPr>
          <w:tab/>
        </w:r>
        <w:r w:rsidR="00C85908" w:rsidRPr="00822924">
          <w:rPr>
            <w:rStyle w:val="Hyperlink"/>
            <w:noProof/>
          </w:rPr>
          <w:t>Scope / Constraints</w:t>
        </w:r>
        <w:r w:rsidR="00C85908">
          <w:rPr>
            <w:noProof/>
            <w:webHidden/>
          </w:rPr>
          <w:tab/>
        </w:r>
        <w:r w:rsidR="00C85908">
          <w:rPr>
            <w:noProof/>
            <w:webHidden/>
          </w:rPr>
          <w:fldChar w:fldCharType="begin"/>
        </w:r>
        <w:r w:rsidR="00C85908">
          <w:rPr>
            <w:noProof/>
            <w:webHidden/>
          </w:rPr>
          <w:instrText xml:space="preserve"> PAGEREF _Toc23951524 \h </w:instrText>
        </w:r>
        <w:r w:rsidR="00C85908">
          <w:rPr>
            <w:noProof/>
            <w:webHidden/>
          </w:rPr>
        </w:r>
        <w:r w:rsidR="00C85908">
          <w:rPr>
            <w:noProof/>
            <w:webHidden/>
          </w:rPr>
          <w:fldChar w:fldCharType="separate"/>
        </w:r>
        <w:r w:rsidR="00C85908">
          <w:rPr>
            <w:noProof/>
            <w:webHidden/>
          </w:rPr>
          <w:t>6</w:t>
        </w:r>
        <w:r w:rsidR="00C85908">
          <w:rPr>
            <w:noProof/>
            <w:webHidden/>
          </w:rPr>
          <w:fldChar w:fldCharType="end"/>
        </w:r>
      </w:hyperlink>
    </w:p>
    <w:p w14:paraId="798FEB0D" w14:textId="7B5A7C2C"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5" w:history="1">
        <w:r w:rsidR="00C85908" w:rsidRPr="00822924">
          <w:rPr>
            <w:rStyle w:val="Hyperlink"/>
            <w:noProof/>
          </w:rPr>
          <w:t>2.2</w:t>
        </w:r>
        <w:r w:rsidR="00C85908">
          <w:rPr>
            <w:rFonts w:asciiTheme="minorHAnsi" w:eastAsiaTheme="minorEastAsia" w:hAnsiTheme="minorHAnsi" w:cstheme="minorBidi"/>
            <w:noProof/>
            <w:sz w:val="22"/>
            <w:szCs w:val="22"/>
          </w:rPr>
          <w:tab/>
        </w:r>
        <w:r w:rsidR="00C85908" w:rsidRPr="00822924">
          <w:rPr>
            <w:rStyle w:val="Hyperlink"/>
            <w:noProof/>
          </w:rPr>
          <w:t>Changes in this version</w:t>
        </w:r>
        <w:r w:rsidR="00C85908">
          <w:rPr>
            <w:noProof/>
            <w:webHidden/>
          </w:rPr>
          <w:tab/>
        </w:r>
        <w:r w:rsidR="00C85908">
          <w:rPr>
            <w:noProof/>
            <w:webHidden/>
          </w:rPr>
          <w:fldChar w:fldCharType="begin"/>
        </w:r>
        <w:r w:rsidR="00C85908">
          <w:rPr>
            <w:noProof/>
            <w:webHidden/>
          </w:rPr>
          <w:instrText xml:space="preserve"> PAGEREF _Toc23951525 \h </w:instrText>
        </w:r>
        <w:r w:rsidR="00C85908">
          <w:rPr>
            <w:noProof/>
            <w:webHidden/>
          </w:rPr>
        </w:r>
        <w:r w:rsidR="00C85908">
          <w:rPr>
            <w:noProof/>
            <w:webHidden/>
          </w:rPr>
          <w:fldChar w:fldCharType="separate"/>
        </w:r>
        <w:r w:rsidR="00C85908">
          <w:rPr>
            <w:noProof/>
            <w:webHidden/>
          </w:rPr>
          <w:t>6</w:t>
        </w:r>
        <w:r w:rsidR="00C85908">
          <w:rPr>
            <w:noProof/>
            <w:webHidden/>
          </w:rPr>
          <w:fldChar w:fldCharType="end"/>
        </w:r>
      </w:hyperlink>
    </w:p>
    <w:p w14:paraId="21395BAB" w14:textId="6AD85BCC" w:rsidR="00C85908" w:rsidRDefault="009B7788">
      <w:pPr>
        <w:pStyle w:val="TOC1"/>
        <w:tabs>
          <w:tab w:val="left" w:pos="440"/>
        </w:tabs>
        <w:rPr>
          <w:rFonts w:asciiTheme="minorHAnsi" w:eastAsiaTheme="minorEastAsia" w:hAnsiTheme="minorHAnsi" w:cstheme="minorBidi"/>
          <w:b w:val="0"/>
          <w:color w:val="auto"/>
          <w:sz w:val="22"/>
          <w:szCs w:val="22"/>
        </w:rPr>
      </w:pPr>
      <w:hyperlink w:anchor="_Toc23951526" w:history="1">
        <w:r w:rsidR="00C85908" w:rsidRPr="00822924">
          <w:rPr>
            <w:rStyle w:val="Hyperlink"/>
          </w:rPr>
          <w:t>3</w:t>
        </w:r>
        <w:r w:rsidR="00C85908">
          <w:rPr>
            <w:rFonts w:asciiTheme="minorHAnsi" w:eastAsiaTheme="minorEastAsia" w:hAnsiTheme="minorHAnsi" w:cstheme="minorBidi"/>
            <w:b w:val="0"/>
            <w:color w:val="auto"/>
            <w:sz w:val="22"/>
            <w:szCs w:val="22"/>
          </w:rPr>
          <w:tab/>
        </w:r>
        <w:r w:rsidR="00C85908" w:rsidRPr="00822924">
          <w:rPr>
            <w:rStyle w:val="Hyperlink"/>
          </w:rPr>
          <w:t>Messages Overview</w:t>
        </w:r>
        <w:r w:rsidR="00C85908">
          <w:rPr>
            <w:webHidden/>
          </w:rPr>
          <w:tab/>
        </w:r>
        <w:r w:rsidR="00C85908">
          <w:rPr>
            <w:webHidden/>
          </w:rPr>
          <w:fldChar w:fldCharType="begin"/>
        </w:r>
        <w:r w:rsidR="00C85908">
          <w:rPr>
            <w:webHidden/>
          </w:rPr>
          <w:instrText xml:space="preserve"> PAGEREF _Toc23951526 \h </w:instrText>
        </w:r>
        <w:r w:rsidR="00C85908">
          <w:rPr>
            <w:webHidden/>
          </w:rPr>
        </w:r>
        <w:r w:rsidR="00C85908">
          <w:rPr>
            <w:webHidden/>
          </w:rPr>
          <w:fldChar w:fldCharType="separate"/>
        </w:r>
        <w:r w:rsidR="00C85908">
          <w:rPr>
            <w:webHidden/>
          </w:rPr>
          <w:t>7</w:t>
        </w:r>
        <w:r w:rsidR="00C85908">
          <w:rPr>
            <w:webHidden/>
          </w:rPr>
          <w:fldChar w:fldCharType="end"/>
        </w:r>
      </w:hyperlink>
    </w:p>
    <w:p w14:paraId="307E7209" w14:textId="57D24CC0"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7" w:history="1">
        <w:r w:rsidR="00C85908" w:rsidRPr="00822924">
          <w:rPr>
            <w:rStyle w:val="Hyperlink"/>
            <w:noProof/>
          </w:rPr>
          <w:t>3.1</w:t>
        </w:r>
        <w:r w:rsidR="00C85908">
          <w:rPr>
            <w:rFonts w:asciiTheme="minorHAnsi" w:eastAsiaTheme="minorEastAsia" w:hAnsiTheme="minorHAnsi" w:cstheme="minorBidi"/>
            <w:noProof/>
            <w:sz w:val="22"/>
            <w:szCs w:val="22"/>
          </w:rPr>
          <w:tab/>
        </w:r>
        <w:r w:rsidR="00C85908" w:rsidRPr="00822924">
          <w:rPr>
            <w:rStyle w:val="Hyperlink"/>
            <w:noProof/>
          </w:rPr>
          <w:t>Authorization Code Flow</w:t>
        </w:r>
        <w:r w:rsidR="00C85908">
          <w:rPr>
            <w:noProof/>
            <w:webHidden/>
          </w:rPr>
          <w:tab/>
        </w:r>
        <w:r w:rsidR="00C85908">
          <w:rPr>
            <w:noProof/>
            <w:webHidden/>
          </w:rPr>
          <w:fldChar w:fldCharType="begin"/>
        </w:r>
        <w:r w:rsidR="00C85908">
          <w:rPr>
            <w:noProof/>
            <w:webHidden/>
          </w:rPr>
          <w:instrText xml:space="preserve"> PAGEREF _Toc23951527 \h </w:instrText>
        </w:r>
        <w:r w:rsidR="00C85908">
          <w:rPr>
            <w:noProof/>
            <w:webHidden/>
          </w:rPr>
        </w:r>
        <w:r w:rsidR="00C85908">
          <w:rPr>
            <w:noProof/>
            <w:webHidden/>
          </w:rPr>
          <w:fldChar w:fldCharType="separate"/>
        </w:r>
        <w:r w:rsidR="00C85908">
          <w:rPr>
            <w:noProof/>
            <w:webHidden/>
          </w:rPr>
          <w:t>7</w:t>
        </w:r>
        <w:r w:rsidR="00C85908">
          <w:rPr>
            <w:noProof/>
            <w:webHidden/>
          </w:rPr>
          <w:fldChar w:fldCharType="end"/>
        </w:r>
      </w:hyperlink>
    </w:p>
    <w:p w14:paraId="7DE97E9C" w14:textId="67B768B3"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8" w:history="1">
        <w:r w:rsidR="00C85908" w:rsidRPr="00822924">
          <w:rPr>
            <w:rStyle w:val="Hyperlink"/>
            <w:noProof/>
          </w:rPr>
          <w:t>3.2</w:t>
        </w:r>
        <w:r w:rsidR="00C85908">
          <w:rPr>
            <w:rFonts w:asciiTheme="minorHAnsi" w:eastAsiaTheme="minorEastAsia" w:hAnsiTheme="minorHAnsi" w:cstheme="minorBidi"/>
            <w:noProof/>
            <w:sz w:val="22"/>
            <w:szCs w:val="22"/>
          </w:rPr>
          <w:tab/>
        </w:r>
        <w:r w:rsidR="00C85908" w:rsidRPr="00822924">
          <w:rPr>
            <w:rStyle w:val="Hyperlink"/>
            <w:noProof/>
          </w:rPr>
          <w:t>Public and Confidential Clients</w:t>
        </w:r>
        <w:r w:rsidR="00C85908">
          <w:rPr>
            <w:noProof/>
            <w:webHidden/>
          </w:rPr>
          <w:tab/>
        </w:r>
        <w:r w:rsidR="00C85908">
          <w:rPr>
            <w:noProof/>
            <w:webHidden/>
          </w:rPr>
          <w:fldChar w:fldCharType="begin"/>
        </w:r>
        <w:r w:rsidR="00C85908">
          <w:rPr>
            <w:noProof/>
            <w:webHidden/>
          </w:rPr>
          <w:instrText xml:space="preserve"> PAGEREF _Toc23951528 \h </w:instrText>
        </w:r>
        <w:r w:rsidR="00C85908">
          <w:rPr>
            <w:noProof/>
            <w:webHidden/>
          </w:rPr>
        </w:r>
        <w:r w:rsidR="00C85908">
          <w:rPr>
            <w:noProof/>
            <w:webHidden/>
          </w:rPr>
          <w:fldChar w:fldCharType="separate"/>
        </w:r>
        <w:r w:rsidR="00C85908">
          <w:rPr>
            <w:noProof/>
            <w:webHidden/>
          </w:rPr>
          <w:t>9</w:t>
        </w:r>
        <w:r w:rsidR="00C85908">
          <w:rPr>
            <w:noProof/>
            <w:webHidden/>
          </w:rPr>
          <w:fldChar w:fldCharType="end"/>
        </w:r>
      </w:hyperlink>
    </w:p>
    <w:p w14:paraId="01AB217C" w14:textId="392EF9A0"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29" w:history="1">
        <w:r w:rsidR="00C85908" w:rsidRPr="00822924">
          <w:rPr>
            <w:rStyle w:val="Hyperlink"/>
            <w:noProof/>
          </w:rPr>
          <w:t>3.3</w:t>
        </w:r>
        <w:r w:rsidR="00C85908">
          <w:rPr>
            <w:rFonts w:asciiTheme="minorHAnsi" w:eastAsiaTheme="minorEastAsia" w:hAnsiTheme="minorHAnsi" w:cstheme="minorBidi"/>
            <w:noProof/>
            <w:sz w:val="22"/>
            <w:szCs w:val="22"/>
          </w:rPr>
          <w:tab/>
        </w:r>
        <w:r w:rsidR="00C85908" w:rsidRPr="00822924">
          <w:rPr>
            <w:rStyle w:val="Hyperlink"/>
            <w:noProof/>
          </w:rPr>
          <w:t>Endpoints</w:t>
        </w:r>
        <w:r w:rsidR="00C85908">
          <w:rPr>
            <w:noProof/>
            <w:webHidden/>
          </w:rPr>
          <w:tab/>
        </w:r>
        <w:r w:rsidR="00C85908">
          <w:rPr>
            <w:noProof/>
            <w:webHidden/>
          </w:rPr>
          <w:fldChar w:fldCharType="begin"/>
        </w:r>
        <w:r w:rsidR="00C85908">
          <w:rPr>
            <w:noProof/>
            <w:webHidden/>
          </w:rPr>
          <w:instrText xml:space="preserve"> PAGEREF _Toc23951529 \h </w:instrText>
        </w:r>
        <w:r w:rsidR="00C85908">
          <w:rPr>
            <w:noProof/>
            <w:webHidden/>
          </w:rPr>
        </w:r>
        <w:r w:rsidR="00C85908">
          <w:rPr>
            <w:noProof/>
            <w:webHidden/>
          </w:rPr>
          <w:fldChar w:fldCharType="separate"/>
        </w:r>
        <w:r w:rsidR="00C85908">
          <w:rPr>
            <w:noProof/>
            <w:webHidden/>
          </w:rPr>
          <w:t>10</w:t>
        </w:r>
        <w:r w:rsidR="00C85908">
          <w:rPr>
            <w:noProof/>
            <w:webHidden/>
          </w:rPr>
          <w:fldChar w:fldCharType="end"/>
        </w:r>
      </w:hyperlink>
    </w:p>
    <w:p w14:paraId="1D303A70" w14:textId="202A9E17"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0" w:history="1">
        <w:r w:rsidR="00C85908" w:rsidRPr="00822924">
          <w:rPr>
            <w:rStyle w:val="Hyperlink"/>
            <w:noProof/>
          </w:rPr>
          <w:t>3.4</w:t>
        </w:r>
        <w:r w:rsidR="00C85908">
          <w:rPr>
            <w:rFonts w:asciiTheme="minorHAnsi" w:eastAsiaTheme="minorEastAsia" w:hAnsiTheme="minorHAnsi" w:cstheme="minorBidi"/>
            <w:noProof/>
            <w:sz w:val="22"/>
            <w:szCs w:val="22"/>
          </w:rPr>
          <w:tab/>
        </w:r>
        <w:r w:rsidR="00C85908" w:rsidRPr="00822924">
          <w:rPr>
            <w:rStyle w:val="Hyperlink"/>
            <w:noProof/>
          </w:rPr>
          <w:t>Authorize Endpoint</w:t>
        </w:r>
        <w:r w:rsidR="00C85908">
          <w:rPr>
            <w:noProof/>
            <w:webHidden/>
          </w:rPr>
          <w:tab/>
        </w:r>
        <w:r w:rsidR="00C85908">
          <w:rPr>
            <w:noProof/>
            <w:webHidden/>
          </w:rPr>
          <w:fldChar w:fldCharType="begin"/>
        </w:r>
        <w:r w:rsidR="00C85908">
          <w:rPr>
            <w:noProof/>
            <w:webHidden/>
          </w:rPr>
          <w:instrText xml:space="preserve"> PAGEREF _Toc23951530 \h </w:instrText>
        </w:r>
        <w:r w:rsidR="00C85908">
          <w:rPr>
            <w:noProof/>
            <w:webHidden/>
          </w:rPr>
        </w:r>
        <w:r w:rsidR="00C85908">
          <w:rPr>
            <w:noProof/>
            <w:webHidden/>
          </w:rPr>
          <w:fldChar w:fldCharType="separate"/>
        </w:r>
        <w:r w:rsidR="00C85908">
          <w:rPr>
            <w:noProof/>
            <w:webHidden/>
          </w:rPr>
          <w:t>11</w:t>
        </w:r>
        <w:r w:rsidR="00C85908">
          <w:rPr>
            <w:noProof/>
            <w:webHidden/>
          </w:rPr>
          <w:fldChar w:fldCharType="end"/>
        </w:r>
      </w:hyperlink>
    </w:p>
    <w:p w14:paraId="5E3E8A7E" w14:textId="599CB933"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1" w:history="1">
        <w:r w:rsidR="00C85908" w:rsidRPr="00822924">
          <w:rPr>
            <w:rStyle w:val="Hyperlink"/>
            <w:noProof/>
          </w:rPr>
          <w:t>3.5</w:t>
        </w:r>
        <w:r w:rsidR="00C85908">
          <w:rPr>
            <w:rFonts w:asciiTheme="minorHAnsi" w:eastAsiaTheme="minorEastAsia" w:hAnsiTheme="minorHAnsi" w:cstheme="minorBidi"/>
            <w:noProof/>
            <w:sz w:val="22"/>
            <w:szCs w:val="22"/>
          </w:rPr>
          <w:tab/>
        </w:r>
        <w:r w:rsidR="00C85908" w:rsidRPr="00822924">
          <w:rPr>
            <w:rStyle w:val="Hyperlink"/>
            <w:noProof/>
          </w:rPr>
          <w:t>Token Endpoint</w:t>
        </w:r>
        <w:r w:rsidR="00C85908">
          <w:rPr>
            <w:noProof/>
            <w:webHidden/>
          </w:rPr>
          <w:tab/>
        </w:r>
        <w:r w:rsidR="00C85908">
          <w:rPr>
            <w:noProof/>
            <w:webHidden/>
          </w:rPr>
          <w:fldChar w:fldCharType="begin"/>
        </w:r>
        <w:r w:rsidR="00C85908">
          <w:rPr>
            <w:noProof/>
            <w:webHidden/>
          </w:rPr>
          <w:instrText xml:space="preserve"> PAGEREF _Toc23951531 \h </w:instrText>
        </w:r>
        <w:r w:rsidR="00C85908">
          <w:rPr>
            <w:noProof/>
            <w:webHidden/>
          </w:rPr>
        </w:r>
        <w:r w:rsidR="00C85908">
          <w:rPr>
            <w:noProof/>
            <w:webHidden/>
          </w:rPr>
          <w:fldChar w:fldCharType="separate"/>
        </w:r>
        <w:r w:rsidR="00C85908">
          <w:rPr>
            <w:noProof/>
            <w:webHidden/>
          </w:rPr>
          <w:t>20</w:t>
        </w:r>
        <w:r w:rsidR="00C85908">
          <w:rPr>
            <w:noProof/>
            <w:webHidden/>
          </w:rPr>
          <w:fldChar w:fldCharType="end"/>
        </w:r>
      </w:hyperlink>
    </w:p>
    <w:p w14:paraId="2053F046" w14:textId="209F6CCA"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2" w:history="1">
        <w:r w:rsidR="00C85908" w:rsidRPr="00822924">
          <w:rPr>
            <w:rStyle w:val="Hyperlink"/>
            <w:noProof/>
          </w:rPr>
          <w:t>3.6</w:t>
        </w:r>
        <w:r w:rsidR="00C85908">
          <w:rPr>
            <w:rFonts w:asciiTheme="minorHAnsi" w:eastAsiaTheme="minorEastAsia" w:hAnsiTheme="minorHAnsi" w:cstheme="minorBidi"/>
            <w:noProof/>
            <w:sz w:val="22"/>
            <w:szCs w:val="22"/>
          </w:rPr>
          <w:tab/>
        </w:r>
        <w:r w:rsidR="00C85908" w:rsidRPr="00822924">
          <w:rPr>
            <w:rStyle w:val="Hyperlink"/>
            <w:noProof/>
          </w:rPr>
          <w:t>UserInfo Endpoint</w:t>
        </w:r>
        <w:r w:rsidR="00C85908">
          <w:rPr>
            <w:noProof/>
            <w:webHidden/>
          </w:rPr>
          <w:tab/>
        </w:r>
        <w:r w:rsidR="00C85908">
          <w:rPr>
            <w:noProof/>
            <w:webHidden/>
          </w:rPr>
          <w:fldChar w:fldCharType="begin"/>
        </w:r>
        <w:r w:rsidR="00C85908">
          <w:rPr>
            <w:noProof/>
            <w:webHidden/>
          </w:rPr>
          <w:instrText xml:space="preserve"> PAGEREF _Toc23951532 \h </w:instrText>
        </w:r>
        <w:r w:rsidR="00C85908">
          <w:rPr>
            <w:noProof/>
            <w:webHidden/>
          </w:rPr>
        </w:r>
        <w:r w:rsidR="00C85908">
          <w:rPr>
            <w:noProof/>
            <w:webHidden/>
          </w:rPr>
          <w:fldChar w:fldCharType="separate"/>
        </w:r>
        <w:r w:rsidR="00C85908">
          <w:rPr>
            <w:noProof/>
            <w:webHidden/>
          </w:rPr>
          <w:t>24</w:t>
        </w:r>
        <w:r w:rsidR="00C85908">
          <w:rPr>
            <w:noProof/>
            <w:webHidden/>
          </w:rPr>
          <w:fldChar w:fldCharType="end"/>
        </w:r>
      </w:hyperlink>
    </w:p>
    <w:p w14:paraId="4F356181" w14:textId="587DA0D2" w:rsidR="00C85908" w:rsidRDefault="009B7788">
      <w:pPr>
        <w:pStyle w:val="TOC1"/>
        <w:tabs>
          <w:tab w:val="left" w:pos="440"/>
        </w:tabs>
        <w:rPr>
          <w:rFonts w:asciiTheme="minorHAnsi" w:eastAsiaTheme="minorEastAsia" w:hAnsiTheme="minorHAnsi" w:cstheme="minorBidi"/>
          <w:b w:val="0"/>
          <w:color w:val="auto"/>
          <w:sz w:val="22"/>
          <w:szCs w:val="22"/>
        </w:rPr>
      </w:pPr>
      <w:hyperlink w:anchor="_Toc23951533" w:history="1">
        <w:r w:rsidR="00C85908" w:rsidRPr="00822924">
          <w:rPr>
            <w:rStyle w:val="Hyperlink"/>
            <w:lang w:eastAsia="en-US"/>
          </w:rPr>
          <w:t>4</w:t>
        </w:r>
        <w:r w:rsidR="00C85908">
          <w:rPr>
            <w:rFonts w:asciiTheme="minorHAnsi" w:eastAsiaTheme="minorEastAsia" w:hAnsiTheme="minorHAnsi" w:cstheme="minorBidi"/>
            <w:b w:val="0"/>
            <w:color w:val="auto"/>
            <w:sz w:val="22"/>
            <w:szCs w:val="22"/>
          </w:rPr>
          <w:tab/>
        </w:r>
        <w:r w:rsidR="00C85908" w:rsidRPr="00822924">
          <w:rPr>
            <w:rStyle w:val="Hyperlink"/>
            <w:lang w:eastAsia="en-US"/>
          </w:rPr>
          <w:t>Tokens</w:t>
        </w:r>
        <w:r w:rsidR="00C85908">
          <w:rPr>
            <w:webHidden/>
          </w:rPr>
          <w:tab/>
        </w:r>
        <w:r w:rsidR="00C85908">
          <w:rPr>
            <w:webHidden/>
          </w:rPr>
          <w:fldChar w:fldCharType="begin"/>
        </w:r>
        <w:r w:rsidR="00C85908">
          <w:rPr>
            <w:webHidden/>
          </w:rPr>
          <w:instrText xml:space="preserve"> PAGEREF _Toc23951533 \h </w:instrText>
        </w:r>
        <w:r w:rsidR="00C85908">
          <w:rPr>
            <w:webHidden/>
          </w:rPr>
        </w:r>
        <w:r w:rsidR="00C85908">
          <w:rPr>
            <w:webHidden/>
          </w:rPr>
          <w:fldChar w:fldCharType="separate"/>
        </w:r>
        <w:r w:rsidR="00C85908">
          <w:rPr>
            <w:webHidden/>
          </w:rPr>
          <w:t>31</w:t>
        </w:r>
        <w:r w:rsidR="00C85908">
          <w:rPr>
            <w:webHidden/>
          </w:rPr>
          <w:fldChar w:fldCharType="end"/>
        </w:r>
      </w:hyperlink>
    </w:p>
    <w:p w14:paraId="4DEA74EB" w14:textId="64786529"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4" w:history="1">
        <w:r w:rsidR="00C85908" w:rsidRPr="00822924">
          <w:rPr>
            <w:rStyle w:val="Hyperlink"/>
            <w:noProof/>
          </w:rPr>
          <w:t>4.1</w:t>
        </w:r>
        <w:r w:rsidR="00C85908">
          <w:rPr>
            <w:rFonts w:asciiTheme="minorHAnsi" w:eastAsiaTheme="minorEastAsia" w:hAnsiTheme="minorHAnsi" w:cstheme="minorBidi"/>
            <w:noProof/>
            <w:sz w:val="22"/>
            <w:szCs w:val="22"/>
          </w:rPr>
          <w:tab/>
        </w:r>
        <w:r w:rsidR="00C85908" w:rsidRPr="00822924">
          <w:rPr>
            <w:rStyle w:val="Hyperlink"/>
            <w:noProof/>
          </w:rPr>
          <w:t>JWT Header</w:t>
        </w:r>
        <w:r w:rsidR="00C85908">
          <w:rPr>
            <w:noProof/>
            <w:webHidden/>
          </w:rPr>
          <w:tab/>
        </w:r>
        <w:r w:rsidR="00C85908">
          <w:rPr>
            <w:noProof/>
            <w:webHidden/>
          </w:rPr>
          <w:fldChar w:fldCharType="begin"/>
        </w:r>
        <w:r w:rsidR="00C85908">
          <w:rPr>
            <w:noProof/>
            <w:webHidden/>
          </w:rPr>
          <w:instrText xml:space="preserve"> PAGEREF _Toc23951534 \h </w:instrText>
        </w:r>
        <w:r w:rsidR="00C85908">
          <w:rPr>
            <w:noProof/>
            <w:webHidden/>
          </w:rPr>
        </w:r>
        <w:r w:rsidR="00C85908">
          <w:rPr>
            <w:noProof/>
            <w:webHidden/>
          </w:rPr>
          <w:fldChar w:fldCharType="separate"/>
        </w:r>
        <w:r w:rsidR="00C85908">
          <w:rPr>
            <w:noProof/>
            <w:webHidden/>
          </w:rPr>
          <w:t>31</w:t>
        </w:r>
        <w:r w:rsidR="00C85908">
          <w:rPr>
            <w:noProof/>
            <w:webHidden/>
          </w:rPr>
          <w:fldChar w:fldCharType="end"/>
        </w:r>
      </w:hyperlink>
    </w:p>
    <w:p w14:paraId="36943A28" w14:textId="1AD6200A"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5" w:history="1">
        <w:r w:rsidR="00C85908" w:rsidRPr="00822924">
          <w:rPr>
            <w:rStyle w:val="Hyperlink"/>
            <w:noProof/>
          </w:rPr>
          <w:t>4.2</w:t>
        </w:r>
        <w:r w:rsidR="00C85908">
          <w:rPr>
            <w:rFonts w:asciiTheme="minorHAnsi" w:eastAsiaTheme="minorEastAsia" w:hAnsiTheme="minorHAnsi" w:cstheme="minorBidi"/>
            <w:noProof/>
            <w:sz w:val="22"/>
            <w:szCs w:val="22"/>
          </w:rPr>
          <w:tab/>
        </w:r>
        <w:r w:rsidR="00C85908" w:rsidRPr="00822924">
          <w:rPr>
            <w:rStyle w:val="Hyperlink"/>
            <w:noProof/>
          </w:rPr>
          <w:t>ID Token Payload</w:t>
        </w:r>
        <w:r w:rsidR="00C85908">
          <w:rPr>
            <w:noProof/>
            <w:webHidden/>
          </w:rPr>
          <w:tab/>
        </w:r>
        <w:r w:rsidR="00C85908">
          <w:rPr>
            <w:noProof/>
            <w:webHidden/>
          </w:rPr>
          <w:fldChar w:fldCharType="begin"/>
        </w:r>
        <w:r w:rsidR="00C85908">
          <w:rPr>
            <w:noProof/>
            <w:webHidden/>
          </w:rPr>
          <w:instrText xml:space="preserve"> PAGEREF _Toc23951535 \h </w:instrText>
        </w:r>
        <w:r w:rsidR="00C85908">
          <w:rPr>
            <w:noProof/>
            <w:webHidden/>
          </w:rPr>
        </w:r>
        <w:r w:rsidR="00C85908">
          <w:rPr>
            <w:noProof/>
            <w:webHidden/>
          </w:rPr>
          <w:fldChar w:fldCharType="separate"/>
        </w:r>
        <w:r w:rsidR="00C85908">
          <w:rPr>
            <w:noProof/>
            <w:webHidden/>
          </w:rPr>
          <w:t>31</w:t>
        </w:r>
        <w:r w:rsidR="00C85908">
          <w:rPr>
            <w:noProof/>
            <w:webHidden/>
          </w:rPr>
          <w:fldChar w:fldCharType="end"/>
        </w:r>
      </w:hyperlink>
    </w:p>
    <w:p w14:paraId="6F87E1C0" w14:textId="2AF6CD63"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6" w:history="1">
        <w:r w:rsidR="00C85908" w:rsidRPr="00822924">
          <w:rPr>
            <w:rStyle w:val="Hyperlink"/>
            <w:noProof/>
          </w:rPr>
          <w:t>4.3</w:t>
        </w:r>
        <w:r w:rsidR="00C85908">
          <w:rPr>
            <w:rFonts w:asciiTheme="minorHAnsi" w:eastAsiaTheme="minorEastAsia" w:hAnsiTheme="minorHAnsi" w:cstheme="minorBidi"/>
            <w:noProof/>
            <w:sz w:val="22"/>
            <w:szCs w:val="22"/>
          </w:rPr>
          <w:tab/>
        </w:r>
        <w:r w:rsidR="00C85908" w:rsidRPr="00822924">
          <w:rPr>
            <w:rStyle w:val="Hyperlink"/>
            <w:noProof/>
          </w:rPr>
          <w:t>Access Token Payload</w:t>
        </w:r>
        <w:r w:rsidR="00C85908">
          <w:rPr>
            <w:noProof/>
            <w:webHidden/>
          </w:rPr>
          <w:tab/>
        </w:r>
        <w:r w:rsidR="00C85908">
          <w:rPr>
            <w:noProof/>
            <w:webHidden/>
          </w:rPr>
          <w:fldChar w:fldCharType="begin"/>
        </w:r>
        <w:r w:rsidR="00C85908">
          <w:rPr>
            <w:noProof/>
            <w:webHidden/>
          </w:rPr>
          <w:instrText xml:space="preserve"> PAGEREF _Toc23951536 \h </w:instrText>
        </w:r>
        <w:r w:rsidR="00C85908">
          <w:rPr>
            <w:noProof/>
            <w:webHidden/>
          </w:rPr>
        </w:r>
        <w:r w:rsidR="00C85908">
          <w:rPr>
            <w:noProof/>
            <w:webHidden/>
          </w:rPr>
          <w:fldChar w:fldCharType="separate"/>
        </w:r>
        <w:r w:rsidR="00C85908">
          <w:rPr>
            <w:noProof/>
            <w:webHidden/>
          </w:rPr>
          <w:t>34</w:t>
        </w:r>
        <w:r w:rsidR="00C85908">
          <w:rPr>
            <w:noProof/>
            <w:webHidden/>
          </w:rPr>
          <w:fldChar w:fldCharType="end"/>
        </w:r>
      </w:hyperlink>
    </w:p>
    <w:p w14:paraId="4AEC7F0E" w14:textId="1B974756"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7" w:history="1">
        <w:r w:rsidR="00C85908" w:rsidRPr="00822924">
          <w:rPr>
            <w:rStyle w:val="Hyperlink"/>
            <w:noProof/>
          </w:rPr>
          <w:t>4.4</w:t>
        </w:r>
        <w:r w:rsidR="00C85908">
          <w:rPr>
            <w:rFonts w:asciiTheme="minorHAnsi" w:eastAsiaTheme="minorEastAsia" w:hAnsiTheme="minorHAnsi" w:cstheme="minorBidi"/>
            <w:noProof/>
            <w:sz w:val="22"/>
            <w:szCs w:val="22"/>
          </w:rPr>
          <w:tab/>
        </w:r>
        <w:r w:rsidR="00C85908" w:rsidRPr="00822924">
          <w:rPr>
            <w:rStyle w:val="Hyperlink"/>
            <w:noProof/>
          </w:rPr>
          <w:t>JOSE Signing</w:t>
        </w:r>
        <w:r w:rsidR="00C85908">
          <w:rPr>
            <w:noProof/>
            <w:webHidden/>
          </w:rPr>
          <w:tab/>
        </w:r>
        <w:r w:rsidR="00C85908">
          <w:rPr>
            <w:noProof/>
            <w:webHidden/>
          </w:rPr>
          <w:fldChar w:fldCharType="begin"/>
        </w:r>
        <w:r w:rsidR="00C85908">
          <w:rPr>
            <w:noProof/>
            <w:webHidden/>
          </w:rPr>
          <w:instrText xml:space="preserve"> PAGEREF _Toc23951537 \h </w:instrText>
        </w:r>
        <w:r w:rsidR="00C85908">
          <w:rPr>
            <w:noProof/>
            <w:webHidden/>
          </w:rPr>
        </w:r>
        <w:r w:rsidR="00C85908">
          <w:rPr>
            <w:noProof/>
            <w:webHidden/>
          </w:rPr>
          <w:fldChar w:fldCharType="separate"/>
        </w:r>
        <w:r w:rsidR="00C85908">
          <w:rPr>
            <w:noProof/>
            <w:webHidden/>
          </w:rPr>
          <w:t>36</w:t>
        </w:r>
        <w:r w:rsidR="00C85908">
          <w:rPr>
            <w:noProof/>
            <w:webHidden/>
          </w:rPr>
          <w:fldChar w:fldCharType="end"/>
        </w:r>
      </w:hyperlink>
    </w:p>
    <w:p w14:paraId="6DD3231C" w14:textId="3D9A73E9" w:rsidR="00C85908" w:rsidRDefault="009B7788">
      <w:pPr>
        <w:pStyle w:val="TOC1"/>
        <w:tabs>
          <w:tab w:val="left" w:pos="440"/>
        </w:tabs>
        <w:rPr>
          <w:rFonts w:asciiTheme="minorHAnsi" w:eastAsiaTheme="minorEastAsia" w:hAnsiTheme="minorHAnsi" w:cstheme="minorBidi"/>
          <w:b w:val="0"/>
          <w:color w:val="auto"/>
          <w:sz w:val="22"/>
          <w:szCs w:val="22"/>
        </w:rPr>
      </w:pPr>
      <w:hyperlink w:anchor="_Toc23951538" w:history="1">
        <w:r w:rsidR="00C85908" w:rsidRPr="00822924">
          <w:rPr>
            <w:rStyle w:val="Hyperlink"/>
            <w:lang w:eastAsia="en-US"/>
          </w:rPr>
          <w:t>5</w:t>
        </w:r>
        <w:r w:rsidR="00C85908">
          <w:rPr>
            <w:rFonts w:asciiTheme="minorHAnsi" w:eastAsiaTheme="minorEastAsia" w:hAnsiTheme="minorHAnsi" w:cstheme="minorBidi"/>
            <w:b w:val="0"/>
            <w:color w:val="auto"/>
            <w:sz w:val="22"/>
            <w:szCs w:val="22"/>
          </w:rPr>
          <w:tab/>
        </w:r>
        <w:r w:rsidR="00C85908" w:rsidRPr="00822924">
          <w:rPr>
            <w:rStyle w:val="Hyperlink"/>
            <w:lang w:eastAsia="en-US"/>
          </w:rPr>
          <w:t>Data View</w:t>
        </w:r>
        <w:r w:rsidR="00C85908">
          <w:rPr>
            <w:webHidden/>
          </w:rPr>
          <w:tab/>
        </w:r>
        <w:r w:rsidR="00C85908">
          <w:rPr>
            <w:webHidden/>
          </w:rPr>
          <w:fldChar w:fldCharType="begin"/>
        </w:r>
        <w:r w:rsidR="00C85908">
          <w:rPr>
            <w:webHidden/>
          </w:rPr>
          <w:instrText xml:space="preserve"> PAGEREF _Toc23951538 \h </w:instrText>
        </w:r>
        <w:r w:rsidR="00C85908">
          <w:rPr>
            <w:webHidden/>
          </w:rPr>
        </w:r>
        <w:r w:rsidR="00C85908">
          <w:rPr>
            <w:webHidden/>
          </w:rPr>
          <w:fldChar w:fldCharType="separate"/>
        </w:r>
        <w:r w:rsidR="00C85908">
          <w:rPr>
            <w:webHidden/>
          </w:rPr>
          <w:t>38</w:t>
        </w:r>
        <w:r w:rsidR="00C85908">
          <w:rPr>
            <w:webHidden/>
          </w:rPr>
          <w:fldChar w:fldCharType="end"/>
        </w:r>
      </w:hyperlink>
    </w:p>
    <w:p w14:paraId="57F6E002" w14:textId="30B17B64"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39" w:history="1">
        <w:r w:rsidR="00C85908" w:rsidRPr="00822924">
          <w:rPr>
            <w:rStyle w:val="Hyperlink"/>
            <w:noProof/>
          </w:rPr>
          <w:t>5.1</w:t>
        </w:r>
        <w:r w:rsidR="00C85908">
          <w:rPr>
            <w:rFonts w:asciiTheme="minorHAnsi" w:eastAsiaTheme="minorEastAsia" w:hAnsiTheme="minorHAnsi" w:cstheme="minorBidi"/>
            <w:noProof/>
            <w:sz w:val="22"/>
            <w:szCs w:val="22"/>
          </w:rPr>
          <w:tab/>
        </w:r>
        <w:r w:rsidR="00C85908" w:rsidRPr="00822924">
          <w:rPr>
            <w:rStyle w:val="Hyperlink"/>
            <w:noProof/>
          </w:rPr>
          <w:t>Vectors of Trust</w:t>
        </w:r>
        <w:r w:rsidR="00C85908">
          <w:rPr>
            <w:noProof/>
            <w:webHidden/>
          </w:rPr>
          <w:tab/>
        </w:r>
        <w:r w:rsidR="00C85908">
          <w:rPr>
            <w:noProof/>
            <w:webHidden/>
          </w:rPr>
          <w:fldChar w:fldCharType="begin"/>
        </w:r>
        <w:r w:rsidR="00C85908">
          <w:rPr>
            <w:noProof/>
            <w:webHidden/>
          </w:rPr>
          <w:instrText xml:space="preserve"> PAGEREF _Toc23951539 \h </w:instrText>
        </w:r>
        <w:r w:rsidR="00C85908">
          <w:rPr>
            <w:noProof/>
            <w:webHidden/>
          </w:rPr>
        </w:r>
        <w:r w:rsidR="00C85908">
          <w:rPr>
            <w:noProof/>
            <w:webHidden/>
          </w:rPr>
          <w:fldChar w:fldCharType="separate"/>
        </w:r>
        <w:r w:rsidR="00C85908">
          <w:rPr>
            <w:noProof/>
            <w:webHidden/>
          </w:rPr>
          <w:t>38</w:t>
        </w:r>
        <w:r w:rsidR="00C85908">
          <w:rPr>
            <w:noProof/>
            <w:webHidden/>
          </w:rPr>
          <w:fldChar w:fldCharType="end"/>
        </w:r>
      </w:hyperlink>
    </w:p>
    <w:p w14:paraId="34FC89DD" w14:textId="2A127339" w:rsidR="00C85908" w:rsidRDefault="009B7788">
      <w:pPr>
        <w:pStyle w:val="TOC1"/>
        <w:tabs>
          <w:tab w:val="left" w:pos="440"/>
        </w:tabs>
        <w:rPr>
          <w:rFonts w:asciiTheme="minorHAnsi" w:eastAsiaTheme="minorEastAsia" w:hAnsiTheme="minorHAnsi" w:cstheme="minorBidi"/>
          <w:b w:val="0"/>
          <w:color w:val="auto"/>
          <w:sz w:val="22"/>
          <w:szCs w:val="22"/>
        </w:rPr>
      </w:pPr>
      <w:hyperlink w:anchor="_Toc23951540" w:history="1">
        <w:r w:rsidR="00C85908" w:rsidRPr="00822924">
          <w:rPr>
            <w:rStyle w:val="Hyperlink"/>
            <w:lang w:eastAsia="en-US"/>
          </w:rPr>
          <w:t>6</w:t>
        </w:r>
        <w:r w:rsidR="00C85908">
          <w:rPr>
            <w:rFonts w:asciiTheme="minorHAnsi" w:eastAsiaTheme="minorEastAsia" w:hAnsiTheme="minorHAnsi" w:cstheme="minorBidi"/>
            <w:b w:val="0"/>
            <w:color w:val="auto"/>
            <w:sz w:val="22"/>
            <w:szCs w:val="22"/>
          </w:rPr>
          <w:tab/>
        </w:r>
        <w:r w:rsidR="00C85908" w:rsidRPr="00822924">
          <w:rPr>
            <w:rStyle w:val="Hyperlink"/>
            <w:lang w:eastAsia="en-US"/>
          </w:rPr>
          <w:t>Password-less Authentication using FIDO UAF</w:t>
        </w:r>
        <w:r w:rsidR="00C85908">
          <w:rPr>
            <w:webHidden/>
          </w:rPr>
          <w:tab/>
        </w:r>
        <w:r w:rsidR="00C85908">
          <w:rPr>
            <w:webHidden/>
          </w:rPr>
          <w:fldChar w:fldCharType="begin"/>
        </w:r>
        <w:r w:rsidR="00C85908">
          <w:rPr>
            <w:webHidden/>
          </w:rPr>
          <w:instrText xml:space="preserve"> PAGEREF _Toc23951540 \h </w:instrText>
        </w:r>
        <w:r w:rsidR="00C85908">
          <w:rPr>
            <w:webHidden/>
          </w:rPr>
        </w:r>
        <w:r w:rsidR="00C85908">
          <w:rPr>
            <w:webHidden/>
          </w:rPr>
          <w:fldChar w:fldCharType="separate"/>
        </w:r>
        <w:r w:rsidR="00C85908">
          <w:rPr>
            <w:webHidden/>
          </w:rPr>
          <w:t>43</w:t>
        </w:r>
        <w:r w:rsidR="00C85908">
          <w:rPr>
            <w:webHidden/>
          </w:rPr>
          <w:fldChar w:fldCharType="end"/>
        </w:r>
      </w:hyperlink>
    </w:p>
    <w:p w14:paraId="5741B4A8" w14:textId="60D4D682"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1" w:history="1">
        <w:r w:rsidR="00C85908" w:rsidRPr="00822924">
          <w:rPr>
            <w:rStyle w:val="Hyperlink"/>
            <w:noProof/>
          </w:rPr>
          <w:t>6.1</w:t>
        </w:r>
        <w:r w:rsidR="00C85908">
          <w:rPr>
            <w:rFonts w:asciiTheme="minorHAnsi" w:eastAsiaTheme="minorEastAsia" w:hAnsiTheme="minorHAnsi" w:cstheme="minorBidi"/>
            <w:noProof/>
            <w:sz w:val="22"/>
            <w:szCs w:val="22"/>
          </w:rPr>
          <w:tab/>
        </w:r>
        <w:r w:rsidR="00C85908" w:rsidRPr="00822924">
          <w:rPr>
            <w:rStyle w:val="Hyperlink"/>
            <w:noProof/>
          </w:rPr>
          <w:t>Overview</w:t>
        </w:r>
        <w:r w:rsidR="00C85908">
          <w:rPr>
            <w:noProof/>
            <w:webHidden/>
          </w:rPr>
          <w:tab/>
        </w:r>
        <w:r w:rsidR="00C85908">
          <w:rPr>
            <w:noProof/>
            <w:webHidden/>
          </w:rPr>
          <w:fldChar w:fldCharType="begin"/>
        </w:r>
        <w:r w:rsidR="00C85908">
          <w:rPr>
            <w:noProof/>
            <w:webHidden/>
          </w:rPr>
          <w:instrText xml:space="preserve"> PAGEREF _Toc23951541 \h </w:instrText>
        </w:r>
        <w:r w:rsidR="00C85908">
          <w:rPr>
            <w:noProof/>
            <w:webHidden/>
          </w:rPr>
        </w:r>
        <w:r w:rsidR="00C85908">
          <w:rPr>
            <w:noProof/>
            <w:webHidden/>
          </w:rPr>
          <w:fldChar w:fldCharType="separate"/>
        </w:r>
        <w:r w:rsidR="00C85908">
          <w:rPr>
            <w:noProof/>
            <w:webHidden/>
          </w:rPr>
          <w:t>43</w:t>
        </w:r>
        <w:r w:rsidR="00C85908">
          <w:rPr>
            <w:noProof/>
            <w:webHidden/>
          </w:rPr>
          <w:fldChar w:fldCharType="end"/>
        </w:r>
      </w:hyperlink>
    </w:p>
    <w:p w14:paraId="0EBC74EA" w14:textId="5642591A"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2" w:history="1">
        <w:r w:rsidR="00C85908" w:rsidRPr="00822924">
          <w:rPr>
            <w:rStyle w:val="Hyperlink"/>
            <w:noProof/>
          </w:rPr>
          <w:t>6.2</w:t>
        </w:r>
        <w:r w:rsidR="00C85908">
          <w:rPr>
            <w:rFonts w:asciiTheme="minorHAnsi" w:eastAsiaTheme="minorEastAsia" w:hAnsiTheme="minorHAnsi" w:cstheme="minorBidi"/>
            <w:noProof/>
            <w:sz w:val="22"/>
            <w:szCs w:val="22"/>
          </w:rPr>
          <w:tab/>
        </w:r>
        <w:r w:rsidR="00C85908" w:rsidRPr="00822924">
          <w:rPr>
            <w:rStyle w:val="Hyperlink"/>
            <w:noProof/>
          </w:rPr>
          <w:t>FIDO UAF registration flow</w:t>
        </w:r>
        <w:r w:rsidR="00C85908">
          <w:rPr>
            <w:noProof/>
            <w:webHidden/>
          </w:rPr>
          <w:tab/>
        </w:r>
        <w:r w:rsidR="00C85908">
          <w:rPr>
            <w:noProof/>
            <w:webHidden/>
          </w:rPr>
          <w:fldChar w:fldCharType="begin"/>
        </w:r>
        <w:r w:rsidR="00C85908">
          <w:rPr>
            <w:noProof/>
            <w:webHidden/>
          </w:rPr>
          <w:instrText xml:space="preserve"> PAGEREF _Toc23951542 \h </w:instrText>
        </w:r>
        <w:r w:rsidR="00C85908">
          <w:rPr>
            <w:noProof/>
            <w:webHidden/>
          </w:rPr>
        </w:r>
        <w:r w:rsidR="00C85908">
          <w:rPr>
            <w:noProof/>
            <w:webHidden/>
          </w:rPr>
          <w:fldChar w:fldCharType="separate"/>
        </w:r>
        <w:r w:rsidR="00C85908">
          <w:rPr>
            <w:noProof/>
            <w:webHidden/>
          </w:rPr>
          <w:t>44</w:t>
        </w:r>
        <w:r w:rsidR="00C85908">
          <w:rPr>
            <w:noProof/>
            <w:webHidden/>
          </w:rPr>
          <w:fldChar w:fldCharType="end"/>
        </w:r>
      </w:hyperlink>
    </w:p>
    <w:p w14:paraId="6EDDED5A" w14:textId="22846172"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3" w:history="1">
        <w:r w:rsidR="00C85908" w:rsidRPr="00822924">
          <w:rPr>
            <w:rStyle w:val="Hyperlink"/>
            <w:noProof/>
          </w:rPr>
          <w:t>6.3</w:t>
        </w:r>
        <w:r w:rsidR="00C85908">
          <w:rPr>
            <w:rFonts w:asciiTheme="minorHAnsi" w:eastAsiaTheme="minorEastAsia" w:hAnsiTheme="minorHAnsi" w:cstheme="minorBidi"/>
            <w:noProof/>
            <w:sz w:val="22"/>
            <w:szCs w:val="22"/>
          </w:rPr>
          <w:tab/>
        </w:r>
        <w:r w:rsidR="00C85908" w:rsidRPr="00822924">
          <w:rPr>
            <w:rStyle w:val="Hyperlink"/>
            <w:noProof/>
          </w:rPr>
          <w:t>FIDO UAF authentication flow</w:t>
        </w:r>
        <w:r w:rsidR="00C85908">
          <w:rPr>
            <w:noProof/>
            <w:webHidden/>
          </w:rPr>
          <w:tab/>
        </w:r>
        <w:r w:rsidR="00C85908">
          <w:rPr>
            <w:noProof/>
            <w:webHidden/>
          </w:rPr>
          <w:fldChar w:fldCharType="begin"/>
        </w:r>
        <w:r w:rsidR="00C85908">
          <w:rPr>
            <w:noProof/>
            <w:webHidden/>
          </w:rPr>
          <w:instrText xml:space="preserve"> PAGEREF _Toc23951543 \h </w:instrText>
        </w:r>
        <w:r w:rsidR="00C85908">
          <w:rPr>
            <w:noProof/>
            <w:webHidden/>
          </w:rPr>
        </w:r>
        <w:r w:rsidR="00C85908">
          <w:rPr>
            <w:noProof/>
            <w:webHidden/>
          </w:rPr>
          <w:fldChar w:fldCharType="separate"/>
        </w:r>
        <w:r w:rsidR="00C85908">
          <w:rPr>
            <w:noProof/>
            <w:webHidden/>
          </w:rPr>
          <w:t>48</w:t>
        </w:r>
        <w:r w:rsidR="00C85908">
          <w:rPr>
            <w:noProof/>
            <w:webHidden/>
          </w:rPr>
          <w:fldChar w:fldCharType="end"/>
        </w:r>
      </w:hyperlink>
    </w:p>
    <w:p w14:paraId="52E78650" w14:textId="59B950FA"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4" w:history="1">
        <w:r w:rsidR="00C85908" w:rsidRPr="00822924">
          <w:rPr>
            <w:rStyle w:val="Hyperlink"/>
            <w:noProof/>
          </w:rPr>
          <w:t>6.4</w:t>
        </w:r>
        <w:r w:rsidR="00C85908">
          <w:rPr>
            <w:rFonts w:asciiTheme="minorHAnsi" w:eastAsiaTheme="minorEastAsia" w:hAnsiTheme="minorHAnsi" w:cstheme="minorBidi"/>
            <w:noProof/>
            <w:sz w:val="22"/>
            <w:szCs w:val="22"/>
          </w:rPr>
          <w:tab/>
        </w:r>
        <w:r w:rsidR="00C85908" w:rsidRPr="00822924">
          <w:rPr>
            <w:rStyle w:val="Hyperlink"/>
            <w:noProof/>
          </w:rPr>
          <w:t>FIDO UAF deregistration flow</w:t>
        </w:r>
        <w:r w:rsidR="00C85908">
          <w:rPr>
            <w:noProof/>
            <w:webHidden/>
          </w:rPr>
          <w:tab/>
        </w:r>
        <w:r w:rsidR="00C85908">
          <w:rPr>
            <w:noProof/>
            <w:webHidden/>
          </w:rPr>
          <w:fldChar w:fldCharType="begin"/>
        </w:r>
        <w:r w:rsidR="00C85908">
          <w:rPr>
            <w:noProof/>
            <w:webHidden/>
          </w:rPr>
          <w:instrText xml:space="preserve"> PAGEREF _Toc23951544 \h </w:instrText>
        </w:r>
        <w:r w:rsidR="00C85908">
          <w:rPr>
            <w:noProof/>
            <w:webHidden/>
          </w:rPr>
        </w:r>
        <w:r w:rsidR="00C85908">
          <w:rPr>
            <w:noProof/>
            <w:webHidden/>
          </w:rPr>
          <w:fldChar w:fldCharType="separate"/>
        </w:r>
        <w:r w:rsidR="00C85908">
          <w:rPr>
            <w:noProof/>
            <w:webHidden/>
          </w:rPr>
          <w:t>50</w:t>
        </w:r>
        <w:r w:rsidR="00C85908">
          <w:rPr>
            <w:noProof/>
            <w:webHidden/>
          </w:rPr>
          <w:fldChar w:fldCharType="end"/>
        </w:r>
      </w:hyperlink>
    </w:p>
    <w:p w14:paraId="17188534" w14:textId="714CF65D"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5" w:history="1">
        <w:r w:rsidR="00C85908" w:rsidRPr="00822924">
          <w:rPr>
            <w:rStyle w:val="Hyperlink"/>
            <w:noProof/>
          </w:rPr>
          <w:t>6.5</w:t>
        </w:r>
        <w:r w:rsidR="00C85908">
          <w:rPr>
            <w:rFonts w:asciiTheme="minorHAnsi" w:eastAsiaTheme="minorEastAsia" w:hAnsiTheme="minorHAnsi" w:cstheme="minorBidi"/>
            <w:noProof/>
            <w:sz w:val="22"/>
            <w:szCs w:val="22"/>
          </w:rPr>
          <w:tab/>
        </w:r>
        <w:r w:rsidR="00C85908" w:rsidRPr="00822924">
          <w:rPr>
            <w:rStyle w:val="Hyperlink"/>
            <w:noProof/>
          </w:rPr>
          <w:t>Platform Restrictions</w:t>
        </w:r>
        <w:r w:rsidR="00C85908">
          <w:rPr>
            <w:noProof/>
            <w:webHidden/>
          </w:rPr>
          <w:tab/>
        </w:r>
        <w:r w:rsidR="00C85908">
          <w:rPr>
            <w:noProof/>
            <w:webHidden/>
          </w:rPr>
          <w:fldChar w:fldCharType="begin"/>
        </w:r>
        <w:r w:rsidR="00C85908">
          <w:rPr>
            <w:noProof/>
            <w:webHidden/>
          </w:rPr>
          <w:instrText xml:space="preserve"> PAGEREF _Toc23951545 \h </w:instrText>
        </w:r>
        <w:r w:rsidR="00C85908">
          <w:rPr>
            <w:noProof/>
            <w:webHidden/>
          </w:rPr>
        </w:r>
        <w:r w:rsidR="00C85908">
          <w:rPr>
            <w:noProof/>
            <w:webHidden/>
          </w:rPr>
          <w:fldChar w:fldCharType="separate"/>
        </w:r>
        <w:r w:rsidR="00C85908">
          <w:rPr>
            <w:noProof/>
            <w:webHidden/>
          </w:rPr>
          <w:t>52</w:t>
        </w:r>
        <w:r w:rsidR="00C85908">
          <w:rPr>
            <w:noProof/>
            <w:webHidden/>
          </w:rPr>
          <w:fldChar w:fldCharType="end"/>
        </w:r>
      </w:hyperlink>
    </w:p>
    <w:p w14:paraId="22BAE313" w14:textId="4CECEB96" w:rsidR="00C85908" w:rsidRDefault="009B7788">
      <w:pPr>
        <w:pStyle w:val="TOC1"/>
        <w:tabs>
          <w:tab w:val="left" w:pos="440"/>
        </w:tabs>
        <w:rPr>
          <w:rFonts w:asciiTheme="minorHAnsi" w:eastAsiaTheme="minorEastAsia" w:hAnsiTheme="minorHAnsi" w:cstheme="minorBidi"/>
          <w:b w:val="0"/>
          <w:color w:val="auto"/>
          <w:sz w:val="22"/>
          <w:szCs w:val="22"/>
        </w:rPr>
      </w:pPr>
      <w:hyperlink w:anchor="_Toc23951546" w:history="1">
        <w:r w:rsidR="00C85908" w:rsidRPr="00822924">
          <w:rPr>
            <w:rStyle w:val="Hyperlink"/>
          </w:rPr>
          <w:t>7</w:t>
        </w:r>
        <w:r w:rsidR="00C85908">
          <w:rPr>
            <w:rFonts w:asciiTheme="minorHAnsi" w:eastAsiaTheme="minorEastAsia" w:hAnsiTheme="minorHAnsi" w:cstheme="minorBidi"/>
            <w:b w:val="0"/>
            <w:color w:val="auto"/>
            <w:sz w:val="22"/>
            <w:szCs w:val="22"/>
          </w:rPr>
          <w:tab/>
        </w:r>
        <w:r w:rsidR="00C85908" w:rsidRPr="00822924">
          <w:rPr>
            <w:rStyle w:val="Hyperlink"/>
          </w:rPr>
          <w:t>Partner Services and Security</w:t>
        </w:r>
        <w:r w:rsidR="00C85908">
          <w:rPr>
            <w:webHidden/>
          </w:rPr>
          <w:tab/>
        </w:r>
        <w:r w:rsidR="00C85908">
          <w:rPr>
            <w:webHidden/>
          </w:rPr>
          <w:fldChar w:fldCharType="begin"/>
        </w:r>
        <w:r w:rsidR="00C85908">
          <w:rPr>
            <w:webHidden/>
          </w:rPr>
          <w:instrText xml:space="preserve"> PAGEREF _Toc23951546 \h </w:instrText>
        </w:r>
        <w:r w:rsidR="00C85908">
          <w:rPr>
            <w:webHidden/>
          </w:rPr>
        </w:r>
        <w:r w:rsidR="00C85908">
          <w:rPr>
            <w:webHidden/>
          </w:rPr>
          <w:fldChar w:fldCharType="separate"/>
        </w:r>
        <w:r w:rsidR="00C85908">
          <w:rPr>
            <w:webHidden/>
          </w:rPr>
          <w:t>54</w:t>
        </w:r>
        <w:r w:rsidR="00C85908">
          <w:rPr>
            <w:webHidden/>
          </w:rPr>
          <w:fldChar w:fldCharType="end"/>
        </w:r>
      </w:hyperlink>
    </w:p>
    <w:p w14:paraId="76A618CE" w14:textId="3E39B9BB"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7" w:history="1">
        <w:r w:rsidR="00C85908" w:rsidRPr="00822924">
          <w:rPr>
            <w:rStyle w:val="Hyperlink"/>
            <w:noProof/>
          </w:rPr>
          <w:t>7.1</w:t>
        </w:r>
        <w:r w:rsidR="00C85908">
          <w:rPr>
            <w:rFonts w:asciiTheme="minorHAnsi" w:eastAsiaTheme="minorEastAsia" w:hAnsiTheme="minorHAnsi" w:cstheme="minorBidi"/>
            <w:noProof/>
            <w:sz w:val="22"/>
            <w:szCs w:val="22"/>
          </w:rPr>
          <w:tab/>
        </w:r>
        <w:r w:rsidR="00C85908" w:rsidRPr="00822924">
          <w:rPr>
            <w:rStyle w:val="Hyperlink"/>
            <w:noProof/>
          </w:rPr>
          <w:t>Partner Service Registration</w:t>
        </w:r>
        <w:r w:rsidR="00C85908">
          <w:rPr>
            <w:noProof/>
            <w:webHidden/>
          </w:rPr>
          <w:tab/>
        </w:r>
        <w:r w:rsidR="00C85908">
          <w:rPr>
            <w:noProof/>
            <w:webHidden/>
          </w:rPr>
          <w:fldChar w:fldCharType="begin"/>
        </w:r>
        <w:r w:rsidR="00C85908">
          <w:rPr>
            <w:noProof/>
            <w:webHidden/>
          </w:rPr>
          <w:instrText xml:space="preserve"> PAGEREF _Toc23951547 \h </w:instrText>
        </w:r>
        <w:r w:rsidR="00C85908">
          <w:rPr>
            <w:noProof/>
            <w:webHidden/>
          </w:rPr>
        </w:r>
        <w:r w:rsidR="00C85908">
          <w:rPr>
            <w:noProof/>
            <w:webHidden/>
          </w:rPr>
          <w:fldChar w:fldCharType="separate"/>
        </w:r>
        <w:r w:rsidR="00C85908">
          <w:rPr>
            <w:noProof/>
            <w:webHidden/>
          </w:rPr>
          <w:t>54</w:t>
        </w:r>
        <w:r w:rsidR="00C85908">
          <w:rPr>
            <w:noProof/>
            <w:webHidden/>
          </w:rPr>
          <w:fldChar w:fldCharType="end"/>
        </w:r>
      </w:hyperlink>
    </w:p>
    <w:p w14:paraId="5D128CEC" w14:textId="76A8D5AB"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8" w:history="1">
        <w:r w:rsidR="00C85908" w:rsidRPr="00822924">
          <w:rPr>
            <w:rStyle w:val="Hyperlink"/>
            <w:noProof/>
          </w:rPr>
          <w:t>7.2</w:t>
        </w:r>
        <w:r w:rsidR="00C85908">
          <w:rPr>
            <w:rFonts w:asciiTheme="minorHAnsi" w:eastAsiaTheme="minorEastAsia" w:hAnsiTheme="minorHAnsi" w:cstheme="minorBidi"/>
            <w:noProof/>
            <w:sz w:val="22"/>
            <w:szCs w:val="22"/>
          </w:rPr>
          <w:tab/>
        </w:r>
        <w:r w:rsidR="00C85908" w:rsidRPr="00822924">
          <w:rPr>
            <w:rStyle w:val="Hyperlink"/>
            <w:noProof/>
          </w:rPr>
          <w:t>Partner Service Authentication</w:t>
        </w:r>
        <w:r w:rsidR="00C85908">
          <w:rPr>
            <w:noProof/>
            <w:webHidden/>
          </w:rPr>
          <w:tab/>
        </w:r>
        <w:r w:rsidR="00C85908">
          <w:rPr>
            <w:noProof/>
            <w:webHidden/>
          </w:rPr>
          <w:fldChar w:fldCharType="begin"/>
        </w:r>
        <w:r w:rsidR="00C85908">
          <w:rPr>
            <w:noProof/>
            <w:webHidden/>
          </w:rPr>
          <w:instrText xml:space="preserve"> PAGEREF _Toc23951548 \h </w:instrText>
        </w:r>
        <w:r w:rsidR="00C85908">
          <w:rPr>
            <w:noProof/>
            <w:webHidden/>
          </w:rPr>
        </w:r>
        <w:r w:rsidR="00C85908">
          <w:rPr>
            <w:noProof/>
            <w:webHidden/>
          </w:rPr>
          <w:fldChar w:fldCharType="separate"/>
        </w:r>
        <w:r w:rsidR="00C85908">
          <w:rPr>
            <w:noProof/>
            <w:webHidden/>
          </w:rPr>
          <w:t>55</w:t>
        </w:r>
        <w:r w:rsidR="00C85908">
          <w:rPr>
            <w:noProof/>
            <w:webHidden/>
          </w:rPr>
          <w:fldChar w:fldCharType="end"/>
        </w:r>
      </w:hyperlink>
    </w:p>
    <w:p w14:paraId="2BB51DC4" w14:textId="682831B7" w:rsidR="00C85908" w:rsidRDefault="009B7788">
      <w:pPr>
        <w:pStyle w:val="TOC2"/>
        <w:tabs>
          <w:tab w:val="left" w:pos="880"/>
          <w:tab w:val="right" w:pos="9016"/>
        </w:tabs>
        <w:rPr>
          <w:rFonts w:asciiTheme="minorHAnsi" w:eastAsiaTheme="minorEastAsia" w:hAnsiTheme="minorHAnsi" w:cstheme="minorBidi"/>
          <w:noProof/>
          <w:sz w:val="22"/>
          <w:szCs w:val="22"/>
        </w:rPr>
      </w:pPr>
      <w:hyperlink w:anchor="_Toc23951549" w:history="1">
        <w:r w:rsidR="00C85908" w:rsidRPr="00822924">
          <w:rPr>
            <w:rStyle w:val="Hyperlink"/>
            <w:noProof/>
          </w:rPr>
          <w:t>7.3</w:t>
        </w:r>
        <w:r w:rsidR="00C85908">
          <w:rPr>
            <w:rFonts w:asciiTheme="minorHAnsi" w:eastAsiaTheme="minorEastAsia" w:hAnsiTheme="minorHAnsi" w:cstheme="minorBidi"/>
            <w:noProof/>
            <w:sz w:val="22"/>
            <w:szCs w:val="22"/>
          </w:rPr>
          <w:tab/>
        </w:r>
        <w:r w:rsidR="00C85908" w:rsidRPr="00822924">
          <w:rPr>
            <w:rStyle w:val="Hyperlink"/>
            <w:noProof/>
          </w:rPr>
          <w:t>Client Redirects</w:t>
        </w:r>
        <w:r w:rsidR="00C85908">
          <w:rPr>
            <w:noProof/>
            <w:webHidden/>
          </w:rPr>
          <w:tab/>
        </w:r>
        <w:r w:rsidR="00C85908">
          <w:rPr>
            <w:noProof/>
            <w:webHidden/>
          </w:rPr>
          <w:fldChar w:fldCharType="begin"/>
        </w:r>
        <w:r w:rsidR="00C85908">
          <w:rPr>
            <w:noProof/>
            <w:webHidden/>
          </w:rPr>
          <w:instrText xml:space="preserve"> PAGEREF _Toc23951549 \h </w:instrText>
        </w:r>
        <w:r w:rsidR="00C85908">
          <w:rPr>
            <w:noProof/>
            <w:webHidden/>
          </w:rPr>
        </w:r>
        <w:r w:rsidR="00C85908">
          <w:rPr>
            <w:noProof/>
            <w:webHidden/>
          </w:rPr>
          <w:fldChar w:fldCharType="separate"/>
        </w:r>
        <w:r w:rsidR="00C85908">
          <w:rPr>
            <w:noProof/>
            <w:webHidden/>
          </w:rPr>
          <w:t>55</w:t>
        </w:r>
        <w:r w:rsidR="00C85908">
          <w:rPr>
            <w:noProof/>
            <w:webHidden/>
          </w:rPr>
          <w:fldChar w:fldCharType="end"/>
        </w:r>
      </w:hyperlink>
    </w:p>
    <w:p w14:paraId="5E43AE7C" w14:textId="24A3AF71" w:rsidR="00C85908" w:rsidRDefault="009B7788">
      <w:pPr>
        <w:pStyle w:val="TOC1"/>
        <w:tabs>
          <w:tab w:val="left" w:pos="440"/>
        </w:tabs>
        <w:rPr>
          <w:rFonts w:asciiTheme="minorHAnsi" w:eastAsiaTheme="minorEastAsia" w:hAnsiTheme="minorHAnsi" w:cstheme="minorBidi"/>
          <w:b w:val="0"/>
          <w:color w:val="auto"/>
          <w:sz w:val="22"/>
          <w:szCs w:val="22"/>
        </w:rPr>
      </w:pPr>
      <w:hyperlink w:anchor="_Toc23951550" w:history="1">
        <w:r w:rsidR="00C85908" w:rsidRPr="00822924">
          <w:rPr>
            <w:rStyle w:val="Hyperlink"/>
          </w:rPr>
          <w:t>8</w:t>
        </w:r>
        <w:r w:rsidR="00C85908">
          <w:rPr>
            <w:rFonts w:asciiTheme="minorHAnsi" w:eastAsiaTheme="minorEastAsia" w:hAnsiTheme="minorHAnsi" w:cstheme="minorBidi"/>
            <w:b w:val="0"/>
            <w:color w:val="auto"/>
            <w:sz w:val="22"/>
            <w:szCs w:val="22"/>
          </w:rPr>
          <w:tab/>
        </w:r>
        <w:r w:rsidR="00C85908" w:rsidRPr="00822924">
          <w:rPr>
            <w:rStyle w:val="Hyperlink"/>
          </w:rPr>
          <w:t>References</w:t>
        </w:r>
        <w:r w:rsidR="00C85908">
          <w:rPr>
            <w:webHidden/>
          </w:rPr>
          <w:tab/>
        </w:r>
        <w:r w:rsidR="00C85908">
          <w:rPr>
            <w:webHidden/>
          </w:rPr>
          <w:fldChar w:fldCharType="begin"/>
        </w:r>
        <w:r w:rsidR="00C85908">
          <w:rPr>
            <w:webHidden/>
          </w:rPr>
          <w:instrText xml:space="preserve"> PAGEREF _Toc23951550 \h </w:instrText>
        </w:r>
        <w:r w:rsidR="00C85908">
          <w:rPr>
            <w:webHidden/>
          </w:rPr>
        </w:r>
        <w:r w:rsidR="00C85908">
          <w:rPr>
            <w:webHidden/>
          </w:rPr>
          <w:fldChar w:fldCharType="separate"/>
        </w:r>
        <w:r w:rsidR="00C85908">
          <w:rPr>
            <w:webHidden/>
          </w:rPr>
          <w:t>56</w:t>
        </w:r>
        <w:r w:rsidR="00C85908">
          <w:rPr>
            <w:webHidden/>
          </w:rPr>
          <w:fldChar w:fldCharType="end"/>
        </w:r>
      </w:hyperlink>
    </w:p>
    <w:p w14:paraId="511294B7" w14:textId="6589B36C" w:rsidR="00155D8C" w:rsidRPr="00B476EC" w:rsidRDefault="00B41E96" w:rsidP="00327183">
      <w:pPr>
        <w:pStyle w:val="TOC1"/>
        <w:sectPr w:rsidR="00155D8C" w:rsidRPr="00B476EC" w:rsidSect="00461240">
          <w:headerReference w:type="first" r:id="rId13"/>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23951519"/>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23951520"/>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23951521"/>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23951522"/>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w:t>
      </w:r>
      <w:proofErr w:type="gramStart"/>
      <w:r w:rsidRPr="00282C65">
        <w:t>in particular circumstances</w:t>
      </w:r>
      <w:proofErr w:type="gramEnd"/>
      <w:r w:rsidRPr="00282C65">
        <w:t xml:space="preserve">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w:t>
      </w:r>
      <w:proofErr w:type="gramStart"/>
      <w:r w:rsidRPr="00302589">
        <w:t>particular implementation</w:t>
      </w:r>
      <w:proofErr w:type="gramEnd"/>
      <w:r w:rsidRPr="00302589">
        <w:t xml:space="preserve"> requires it or because the implementer feels that it enhances the implementation while another implementer may omit the same item.  An implementation which does not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include the option, though perhaps with reduced functionality. In the same vein an implementation which does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23951523"/>
      <w:bookmarkStart w:id="19" w:name="_Toc512594860"/>
      <w:r>
        <w:lastRenderedPageBreak/>
        <w:t>Specification Status</w:t>
      </w:r>
      <w:bookmarkEnd w:id="18"/>
    </w:p>
    <w:p w14:paraId="1A2B2261" w14:textId="4048FF8B" w:rsidR="00327183" w:rsidRDefault="00B96E8D" w:rsidP="00EC2972">
      <w:pPr>
        <w:pStyle w:val="Heading2"/>
      </w:pPr>
      <w:bookmarkStart w:id="20" w:name="_Toc23951524"/>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23951525"/>
      <w:r>
        <w:t>Changes in this version</w:t>
      </w:r>
      <w:bookmarkEnd w:id="21"/>
    </w:p>
    <w:p w14:paraId="648269F4" w14:textId="667828C1" w:rsidR="004D3D94" w:rsidRDefault="004D3D94" w:rsidP="006E27E0">
      <w:r>
        <w:t>Version 1.</w:t>
      </w:r>
      <w:r w:rsidR="00707DF7">
        <w:t>7</w:t>
      </w:r>
      <w:r>
        <w:t xml:space="preserve"> of this specification includes the following changes:</w:t>
      </w:r>
    </w:p>
    <w:p w14:paraId="3ED5B8D2" w14:textId="2D63DAD2" w:rsidR="007D5D31" w:rsidRDefault="00201D9B" w:rsidP="00A00B99">
      <w:pPr>
        <w:pStyle w:val="ListParagraph"/>
        <w:numPr>
          <w:ilvl w:val="0"/>
          <w:numId w:val="35"/>
        </w:numPr>
      </w:pPr>
      <w:r>
        <w:t xml:space="preserve">Addition of </w:t>
      </w:r>
      <w:proofErr w:type="spellStart"/>
      <w:r w:rsidR="0068641E">
        <w:t>client_metadata</w:t>
      </w:r>
      <w:proofErr w:type="spellEnd"/>
      <w:r w:rsidR="00707DF7">
        <w:t xml:space="preserve"> scope and related </w:t>
      </w:r>
      <w:proofErr w:type="spellStart"/>
      <w:r w:rsidR="0068641E">
        <w:t>client_user_metadata</w:t>
      </w:r>
      <w:proofErr w:type="spellEnd"/>
      <w:r w:rsidR="00707DF7">
        <w:t xml:space="preserve"> and </w:t>
      </w:r>
      <w:proofErr w:type="spellStart"/>
      <w:r w:rsidR="00EA770F">
        <w:t>userinfo</w:t>
      </w:r>
      <w:proofErr w:type="spellEnd"/>
      <w:r w:rsidR="00EA770F">
        <w:t xml:space="preserve"> update function</w:t>
      </w:r>
    </w:p>
    <w:p w14:paraId="6ACE6C13" w14:textId="2B95340A" w:rsidR="004847FB" w:rsidRDefault="004847FB" w:rsidP="00A00B99">
      <w:pPr>
        <w:pStyle w:val="ListParagraph"/>
        <w:numPr>
          <w:ilvl w:val="0"/>
          <w:numId w:val="35"/>
        </w:numPr>
      </w:pPr>
      <w:r>
        <w:t>Minor corrections</w:t>
      </w:r>
    </w:p>
    <w:p w14:paraId="15FA1CE2" w14:textId="73052523" w:rsidR="004847FB" w:rsidRDefault="004847FB" w:rsidP="00A00B99">
      <w:pPr>
        <w:pStyle w:val="ListParagraph"/>
        <w:numPr>
          <w:ilvl w:val="0"/>
          <w:numId w:val="35"/>
        </w:numPr>
      </w:pPr>
      <w:r>
        <w:t xml:space="preserve">Clarification of </w:t>
      </w:r>
      <w:r w:rsidR="00212E24">
        <w:t>scope and claims supported</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23951526"/>
      <w:r>
        <w:lastRenderedPageBreak/>
        <w:t>Messages Overview</w:t>
      </w:r>
      <w:bookmarkEnd w:id="22"/>
      <w:bookmarkEnd w:id="23"/>
    </w:p>
    <w:p w14:paraId="58CBF271" w14:textId="653EEDB6" w:rsidR="003C3390" w:rsidRDefault="003C3390" w:rsidP="004A3FFE">
      <w:r>
        <w:t>References</w:t>
      </w:r>
      <w:r w:rsidR="009E0E1C">
        <w:t>:</w:t>
      </w:r>
    </w:p>
    <w:p w14:paraId="2EE0DAD6" w14:textId="741FF663"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Content>
          <w:r>
            <w:rPr>
              <w:lang w:eastAsia="en-US"/>
            </w:rPr>
            <w:fldChar w:fldCharType="begin"/>
          </w:r>
          <w:r>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section 3.1</w:t>
      </w:r>
    </w:p>
    <w:p w14:paraId="03380349" w14:textId="478D5F74"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C85908">
            <w:rPr>
              <w:noProof/>
              <w:lang w:eastAsia="en-US"/>
            </w:rPr>
            <w:t>[2]</w:t>
          </w:r>
          <w:r>
            <w:rPr>
              <w:lang w:eastAsia="en-US"/>
            </w:rPr>
            <w:fldChar w:fldCharType="end"/>
          </w:r>
        </w:sdtContent>
      </w:sdt>
    </w:p>
    <w:p w14:paraId="3716961F" w14:textId="35064B5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C85908">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Toc23951527"/>
      <w:r>
        <w:t>Authorization Code Flow</w:t>
      </w:r>
      <w:bookmarkEnd w:id="24"/>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4">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5" w:name="_Toc23951528"/>
      <w:bookmarkStart w:id="26" w:name="_Toc512594867"/>
      <w:r>
        <w:lastRenderedPageBreak/>
        <w:t>Public and Confidential Clients</w:t>
      </w:r>
      <w:bookmarkEnd w:id="25"/>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5">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6">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6"/>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7" w:name="_Toc23951529"/>
      <w:r>
        <w:t>Endpoints</w:t>
      </w:r>
      <w:bookmarkEnd w:id="27"/>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8" w:name="_Toc512594868"/>
      <w:bookmarkStart w:id="29" w:name="_Toc23951530"/>
      <w:r>
        <w:t>Authorize</w:t>
      </w:r>
      <w:r w:rsidR="0065413F">
        <w:t xml:space="preserve"> Endpoint</w:t>
      </w:r>
      <w:bookmarkEnd w:id="28"/>
      <w:bookmarkEnd w:id="29"/>
    </w:p>
    <w:p w14:paraId="26C29F19" w14:textId="118DD9AC" w:rsidR="00105CE3" w:rsidRDefault="007639D0" w:rsidP="00204E74">
      <w:pPr>
        <w:pStyle w:val="Heading3"/>
      </w:pPr>
      <w:bookmarkStart w:id="30" w:name="_Ref509838235"/>
      <w:r>
        <w:t>Authentication Request</w:t>
      </w:r>
      <w:bookmarkEnd w:id="30"/>
    </w:p>
    <w:p w14:paraId="73780D1D" w14:textId="77777777" w:rsidR="006C7B9F" w:rsidRPr="001E6AB2" w:rsidRDefault="006C7B9F" w:rsidP="006C7B9F">
      <w:pPr>
        <w:rPr>
          <w:lang w:eastAsia="en-US"/>
        </w:rPr>
      </w:pPr>
      <w:r>
        <w:rPr>
          <w:lang w:eastAsia="en-US"/>
        </w:rPr>
        <w:t>References:</w:t>
      </w:r>
    </w:p>
    <w:p w14:paraId="5F9BF8DC" w14:textId="2CF24EE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Content>
          <w:r>
            <w:rPr>
              <w:lang w:eastAsia="en-US"/>
            </w:rPr>
            <w:fldChar w:fldCharType="begin"/>
          </w:r>
          <w:r>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section 3.1.2.</w:t>
      </w:r>
      <w:r w:rsidR="002972DE">
        <w:rPr>
          <w:lang w:eastAsia="en-US"/>
        </w:rPr>
        <w:t>1</w:t>
      </w:r>
    </w:p>
    <w:p w14:paraId="0A2B8F71" w14:textId="0A09435D"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C85908">
            <w:rPr>
              <w:noProof/>
              <w:lang w:eastAsia="en-US"/>
            </w:rPr>
            <w:t>[2]</w:t>
          </w:r>
          <w:r w:rsidR="006C1770">
            <w:rPr>
              <w:lang w:eastAsia="en-US"/>
            </w:rPr>
            <w:fldChar w:fldCharType="end"/>
          </w:r>
        </w:sdtContent>
      </w:sdt>
    </w:p>
    <w:p w14:paraId="3725527E" w14:textId="4527DF7B"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Content>
          <w:r>
            <w:rPr>
              <w:lang w:eastAsia="en-US"/>
            </w:rPr>
            <w:fldChar w:fldCharType="begin"/>
          </w:r>
          <w:r>
            <w:rPr>
              <w:lang w:eastAsia="en-US"/>
            </w:rPr>
            <w:instrText xml:space="preserve"> CITATION Int2 \l 2057 </w:instrText>
          </w:r>
          <w:r>
            <w:rPr>
              <w:lang w:eastAsia="en-US"/>
            </w:rPr>
            <w:fldChar w:fldCharType="separate"/>
          </w:r>
          <w:r w:rsidR="00C85908">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8"/>
        <w:gridCol w:w="4900"/>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4895D13E"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C85908" w:rsidRPr="00C85908">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w:t>
            </w:r>
            <w:proofErr w:type="gramStart"/>
            <w:r w:rsidRPr="0064326D">
              <w:rPr>
                <w:sz w:val="22"/>
                <w:szCs w:val="22"/>
              </w:rPr>
              <w:t>Sufficient</w:t>
            </w:r>
            <w:proofErr w:type="gramEnd"/>
            <w:r w:rsidRPr="0064326D">
              <w:rPr>
                <w:sz w:val="22"/>
                <w:szCs w:val="22"/>
              </w:rPr>
              <w:t xml:space="preserve">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79702D63" w14:textId="71C523DA" w:rsidR="003904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Omission of </w:t>
            </w:r>
            <w:proofErr w:type="spellStart"/>
            <w:r w:rsidR="00EB2302">
              <w:rPr>
                <w:sz w:val="22"/>
                <w:szCs w:val="22"/>
              </w:rPr>
              <w:t>vtr</w:t>
            </w:r>
            <w:proofErr w:type="spellEnd"/>
            <w:r w:rsidR="00EB2302">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1" w:name="_Ref522876120"/>
      <w:r>
        <w:rPr>
          <w:lang w:eastAsia="en-US"/>
        </w:rPr>
        <w:t>Scope to be requested</w:t>
      </w:r>
      <w:bookmarkEnd w:id="31"/>
    </w:p>
    <w:p w14:paraId="42F7D08A" w14:textId="77777777" w:rsidR="00A831E2" w:rsidRPr="001E6AB2" w:rsidRDefault="00A831E2" w:rsidP="00A831E2">
      <w:pPr>
        <w:keepNext/>
        <w:rPr>
          <w:lang w:eastAsia="en-US"/>
        </w:rPr>
      </w:pPr>
      <w:r>
        <w:rPr>
          <w:lang w:eastAsia="en-US"/>
        </w:rPr>
        <w:t>References:</w:t>
      </w:r>
    </w:p>
    <w:p w14:paraId="38081EF1" w14:textId="3611B746"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Content>
          <w:r>
            <w:rPr>
              <w:lang w:eastAsia="en-US"/>
            </w:rPr>
            <w:fldChar w:fldCharType="begin"/>
          </w:r>
          <w:r>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445"/>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62AB05B1"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4212AF43" w14:textId="48BD0B0C" w:rsidR="00A831E2" w:rsidRPr="00B959D4"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40998345"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17">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w:t>
      </w:r>
      <w:proofErr w:type="gramStart"/>
      <w:r w:rsidR="00CF750D" w:rsidRPr="00CF750D">
        <w:rPr>
          <w:rFonts w:ascii="Courier New" w:hAnsi="Courier New" w:cs="Courier New"/>
          <w:sz w:val="22"/>
          <w:szCs w:val="22"/>
        </w:rPr>
        <w:t>9CP9.Cp.Cd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w:t>
      </w:r>
      <w:proofErr w:type="gramStart"/>
      <w:r w:rsidRPr="00CF750D">
        <w:rPr>
          <w:rFonts w:ascii="Courier New" w:hAnsi="Courier New" w:cs="Courier New"/>
          <w:sz w:val="22"/>
          <w:szCs w:val="22"/>
        </w:rPr>
        <w:t>9CP9.Cp.Cd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2" w:name="_Ref511054411"/>
      <w:r>
        <w:t>Authentication Request Validation</w:t>
      </w:r>
      <w:bookmarkEnd w:id="32"/>
    </w:p>
    <w:p w14:paraId="3A9E93E3" w14:textId="77777777" w:rsidR="00E773A0" w:rsidRPr="001E6AB2" w:rsidRDefault="00E773A0" w:rsidP="00E773A0">
      <w:pPr>
        <w:rPr>
          <w:lang w:eastAsia="en-US"/>
        </w:rPr>
      </w:pPr>
      <w:r>
        <w:rPr>
          <w:lang w:eastAsia="en-US"/>
        </w:rPr>
        <w:t>References:</w:t>
      </w:r>
    </w:p>
    <w:p w14:paraId="23B1E9A9" w14:textId="2BD21558"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18D83CBE"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C85908">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3" w:name="_Ref511054453"/>
      <w:r>
        <w:t>Authorisation Server Authenticates the End-User</w:t>
      </w:r>
      <w:bookmarkEnd w:id="33"/>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4" w:name="_Ref511054487"/>
      <w:r>
        <w:t>Authorisation Server obtains End-User</w:t>
      </w:r>
      <w:r w:rsidR="00825F19">
        <w:t xml:space="preserve"> Consent / </w:t>
      </w:r>
      <w:r w:rsidR="000210B9">
        <w:t>Authorisation</w:t>
      </w:r>
      <w:bookmarkEnd w:id="34"/>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0E72FDE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C85908">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43572EAF"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C85908">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5" w:name="_Ref509562155"/>
      <w:bookmarkStart w:id="36"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5"/>
      <w:r>
        <w:t>: Authentication Successful Response</w:t>
      </w:r>
      <w:bookmarkEnd w:id="36"/>
    </w:p>
    <w:tbl>
      <w:tblPr>
        <w:tblStyle w:val="StandardTable"/>
        <w:tblW w:w="0" w:type="auto"/>
        <w:tblLook w:val="04A0" w:firstRow="1" w:lastRow="0" w:firstColumn="1" w:lastColumn="0" w:noHBand="0" w:noVBand="1"/>
      </w:tblPr>
      <w:tblGrid>
        <w:gridCol w:w="1293"/>
        <w:gridCol w:w="767"/>
        <w:gridCol w:w="7182"/>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B6C8979"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C85908">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04AFAF99"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C85908">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37"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37"/>
      <w:r>
        <w:t>: Authentication Error Response</w:t>
      </w:r>
    </w:p>
    <w:tbl>
      <w:tblPr>
        <w:tblStyle w:val="StandardTable"/>
        <w:tblW w:w="0" w:type="auto"/>
        <w:tblLook w:val="04A0" w:firstRow="1" w:lastRow="0" w:firstColumn="1" w:lastColumn="0" w:noHBand="0" w:noVBand="1"/>
      </w:tblPr>
      <w:tblGrid>
        <w:gridCol w:w="1867"/>
        <w:gridCol w:w="767"/>
        <w:gridCol w:w="6608"/>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38"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38"/>
      <w:r>
        <w:t>: Error Codes for Authentication Error Response</w:t>
      </w:r>
    </w:p>
    <w:tbl>
      <w:tblPr>
        <w:tblStyle w:val="StandardTable"/>
        <w:tblW w:w="0" w:type="auto"/>
        <w:tblLook w:val="04A0" w:firstRow="1" w:lastRow="0" w:firstColumn="1" w:lastColumn="0" w:noHBand="0" w:noVBand="1"/>
      </w:tblPr>
      <w:tblGrid>
        <w:gridCol w:w="3005"/>
        <w:gridCol w:w="6237"/>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w:t>
            </w:r>
            <w:proofErr w:type="gramStart"/>
            <w:r w:rsidRPr="00D50C13">
              <w:rPr>
                <w:sz w:val="22"/>
                <w:szCs w:val="22"/>
              </w:rPr>
              <w:t>503  Service</w:t>
            </w:r>
            <w:proofErr w:type="gramEnd"/>
            <w:r w:rsidRPr="00D50C13">
              <w:rPr>
                <w:sz w:val="22"/>
                <w:szCs w:val="22"/>
              </w:rPr>
              <w:t xml:space="preserv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39" w:name="_Toc512594869"/>
      <w:bookmarkStart w:id="40" w:name="_Toc23951531"/>
      <w:r>
        <w:t>Token Endpoint</w:t>
      </w:r>
      <w:bookmarkEnd w:id="39"/>
      <w:bookmarkEnd w:id="40"/>
    </w:p>
    <w:p w14:paraId="53DB54C2" w14:textId="4B9993BF" w:rsidR="00035910" w:rsidRDefault="0039074E" w:rsidP="0039074E">
      <w:pPr>
        <w:pStyle w:val="Heading3"/>
      </w:pPr>
      <w:bookmarkStart w:id="41" w:name="_Ref511054576"/>
      <w:r>
        <w:t>Token Request</w:t>
      </w:r>
      <w:bookmarkEnd w:id="41"/>
    </w:p>
    <w:p w14:paraId="522333AA" w14:textId="77777777" w:rsidR="00A62186" w:rsidRPr="001E6AB2" w:rsidRDefault="00A62186" w:rsidP="00992FE3">
      <w:pPr>
        <w:keepNext/>
        <w:rPr>
          <w:lang w:eastAsia="en-US"/>
        </w:rPr>
      </w:pPr>
      <w:r>
        <w:rPr>
          <w:lang w:eastAsia="en-US"/>
        </w:rPr>
        <w:t>References:</w:t>
      </w:r>
    </w:p>
    <w:p w14:paraId="2B81DA00" w14:textId="6BB2FE6B"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C85908">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5E7E1C9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C85908">
            <w:rPr>
              <w:noProof/>
              <w:lang w:eastAsia="en-US"/>
            </w:rPr>
            <w:t>[2]</w:t>
          </w:r>
          <w:r>
            <w:rPr>
              <w:lang w:eastAsia="en-US"/>
            </w:rPr>
            <w:fldChar w:fldCharType="end"/>
          </w:r>
        </w:sdtContent>
      </w:sdt>
    </w:p>
    <w:p w14:paraId="2F94F24A" w14:textId="64D649FF"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C85908">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2"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2"/>
    </w:p>
    <w:tbl>
      <w:tblPr>
        <w:tblStyle w:val="StandardTable"/>
        <w:tblW w:w="0" w:type="auto"/>
        <w:tblLook w:val="04A0" w:firstRow="1" w:lastRow="0" w:firstColumn="1" w:lastColumn="0" w:noHBand="0" w:noVBand="1"/>
      </w:tblPr>
      <w:tblGrid>
        <w:gridCol w:w="2283"/>
        <w:gridCol w:w="767"/>
        <w:gridCol w:w="6192"/>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3" w:name="_Hlk22580552"/>
            <w:proofErr w:type="spellStart"/>
            <w:r>
              <w:rPr>
                <w:sz w:val="22"/>
                <w:szCs w:val="22"/>
              </w:rPr>
              <w:t>client_assertion</w:t>
            </w:r>
            <w:bookmarkEnd w:id="43"/>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9B7788" w:rsidP="0087344E">
            <w:pPr>
              <w:rPr>
                <w:sz w:val="22"/>
                <w:szCs w:val="22"/>
              </w:rPr>
            </w:pPr>
            <w:hyperlink r:id="rId18"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w:t>
            </w:r>
            <w:r w:rsidR="00480F43">
              <w:rPr>
                <w:sz w:val="22"/>
                <w:szCs w:val="22"/>
              </w:rPr>
              <w:lastRenderedPageBreak/>
              <w:t>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lastRenderedPageBreak/>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2EBDCC86"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s3.1.3.2</w:t>
      </w:r>
    </w:p>
    <w:p w14:paraId="3C2A79FA" w14:textId="66D6306F"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Content>
          <w:r>
            <w:rPr>
              <w:lang w:eastAsia="en-US"/>
            </w:rPr>
            <w:fldChar w:fldCharType="begin"/>
          </w:r>
          <w:r>
            <w:rPr>
              <w:lang w:eastAsia="en-US"/>
            </w:rPr>
            <w:instrText xml:space="preserve">CITATION RFC6749 \n  \y  \l 2057 </w:instrText>
          </w:r>
          <w:r>
            <w:rPr>
              <w:lang w:eastAsia="en-US"/>
            </w:rPr>
            <w:fldChar w:fldCharType="separate"/>
          </w:r>
          <w:r w:rsidR="00C85908">
            <w:rPr>
              <w:noProof/>
              <w:lang w:eastAsia="en-US"/>
            </w:rPr>
            <w:t>[6]</w:t>
          </w:r>
          <w:r>
            <w:rPr>
              <w:lang w:eastAsia="en-US"/>
            </w:rPr>
            <w:fldChar w:fldCharType="end"/>
          </w:r>
        </w:sdtContent>
      </w:sdt>
      <w:r>
        <w:rPr>
          <w:lang w:eastAsia="en-US"/>
        </w:rPr>
        <w:t>, s6</w:t>
      </w:r>
    </w:p>
    <w:p w14:paraId="30AB7115" w14:textId="4AF7C610"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C85908">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19"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4" w:name="_Ref511054618"/>
      <w:r>
        <w:t>Token Response</w:t>
      </w:r>
      <w:bookmarkEnd w:id="44"/>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42913032"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C85908">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139183E1"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C85908">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913"/>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3EB48C20"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C85908">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5C55F108"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Content>
          <w:r>
            <w:rPr>
              <w:noProof/>
            </w:rPr>
            <w:fldChar w:fldCharType="begin"/>
          </w:r>
          <w:r>
            <w:rPr>
              <w:noProof/>
            </w:rPr>
            <w:instrText xml:space="preserve"> CITATION RFC6749 \l 2057 </w:instrText>
          </w:r>
          <w:r>
            <w:rPr>
              <w:noProof/>
            </w:rPr>
            <w:fldChar w:fldCharType="separate"/>
          </w:r>
          <w:r w:rsidR="00C85908">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608"/>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640"/>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5" w:name="_Toc512594870"/>
      <w:bookmarkStart w:id="46" w:name="_Toc23951532"/>
      <w:proofErr w:type="spellStart"/>
      <w:r>
        <w:t>UserInfo</w:t>
      </w:r>
      <w:proofErr w:type="spellEnd"/>
      <w:r>
        <w:t xml:space="preserve"> Endpoint</w:t>
      </w:r>
      <w:bookmarkEnd w:id="45"/>
      <w:bookmarkEnd w:id="46"/>
    </w:p>
    <w:p w14:paraId="6D28F19E" w14:textId="77777777" w:rsidR="0054764F" w:rsidRPr="001E6AB2" w:rsidRDefault="0054764F" w:rsidP="00D23543">
      <w:pPr>
        <w:keepNext/>
        <w:rPr>
          <w:lang w:eastAsia="en-US"/>
        </w:rPr>
      </w:pPr>
      <w:r>
        <w:rPr>
          <w:lang w:eastAsia="en-US"/>
        </w:rPr>
        <w:t>References:</w:t>
      </w:r>
    </w:p>
    <w:p w14:paraId="56CA1A88" w14:textId="18B8810D"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C85908">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090CE848"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Content>
          <w:r>
            <w:rPr>
              <w:lang w:eastAsia="en-US"/>
            </w:rPr>
            <w:fldChar w:fldCharType="begin"/>
          </w:r>
          <w:r>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s5.3.1</w:t>
      </w:r>
    </w:p>
    <w:p w14:paraId="7562B220" w14:textId="0EB440EE"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Content>
          <w:r>
            <w:rPr>
              <w:lang w:eastAsia="en-US"/>
            </w:rPr>
            <w:fldChar w:fldCharType="begin"/>
          </w:r>
          <w:r>
            <w:rPr>
              <w:lang w:eastAsia="en-US"/>
            </w:rPr>
            <w:instrText xml:space="preserve"> CITATION Int1 \l 2057 </w:instrText>
          </w:r>
          <w:r>
            <w:rPr>
              <w:lang w:eastAsia="en-US"/>
            </w:rPr>
            <w:fldChar w:fldCharType="separate"/>
          </w:r>
          <w:r w:rsidR="00C85908">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47" w:name="_Ref22580993"/>
      <w:proofErr w:type="spellStart"/>
      <w:r>
        <w:t>UserInfo</w:t>
      </w:r>
      <w:proofErr w:type="spellEnd"/>
      <w:r>
        <w:t xml:space="preserve"> Response</w:t>
      </w:r>
      <w:bookmarkEnd w:id="47"/>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57EE8115"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Content>
          <w:r>
            <w:rPr>
              <w:lang w:eastAsia="en-US"/>
            </w:rPr>
            <w:fldChar w:fldCharType="begin"/>
          </w:r>
          <w:r>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3434650B"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Content>
          <w:r>
            <w:rPr>
              <w:lang w:eastAsia="en-US"/>
            </w:rPr>
            <w:fldChar w:fldCharType="begin"/>
          </w:r>
          <w:r>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48"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48"/>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5129"/>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49"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49"/>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lastRenderedPageBreak/>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lastRenderedPageBreak/>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6641D468"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0" w:name="_Ref25072105"/>
      <w:r>
        <w:t>Error Response</w:t>
      </w:r>
      <w:bookmarkEnd w:id="50"/>
    </w:p>
    <w:p w14:paraId="41C02216" w14:textId="77777777" w:rsidR="00133278" w:rsidRPr="001E6AB2" w:rsidRDefault="00133278" w:rsidP="00133278">
      <w:pPr>
        <w:keepNext/>
        <w:rPr>
          <w:lang w:eastAsia="en-US"/>
        </w:rPr>
      </w:pPr>
      <w:r>
        <w:rPr>
          <w:lang w:eastAsia="en-US"/>
        </w:rPr>
        <w:t>References:</w:t>
      </w:r>
    </w:p>
    <w:p w14:paraId="5B05E890" w14:textId="033D7505"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Content>
          <w:r>
            <w:rPr>
              <w:lang w:eastAsia="en-US"/>
            </w:rPr>
            <w:fldChar w:fldCharType="begin"/>
          </w:r>
          <w:r>
            <w:rPr>
              <w:lang w:eastAsia="en-US"/>
            </w:rPr>
            <w:instrText xml:space="preserve">CITATION OIDCCore \n  \y  \l 2057 </w:instrText>
          </w:r>
          <w:r>
            <w:rPr>
              <w:lang w:eastAsia="en-US"/>
            </w:rPr>
            <w:fldChar w:fldCharType="separate"/>
          </w:r>
          <w:r>
            <w:rPr>
              <w:noProof/>
              <w:lang w:eastAsia="en-US"/>
            </w:rPr>
            <w:t>[1]</w:t>
          </w:r>
          <w:r>
            <w:rPr>
              <w:lang w:eastAsia="en-US"/>
            </w:rPr>
            <w:fldChar w:fldCharType="end"/>
          </w:r>
        </w:sdtContent>
      </w:sdt>
      <w:r>
        <w:rPr>
          <w:lang w:eastAsia="en-US"/>
        </w:rPr>
        <w:t>, s5.3.3</w:t>
      </w:r>
    </w:p>
    <w:p w14:paraId="2CEFDAE1" w14:textId="159EE547"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Content>
          <w:r>
            <w:rPr>
              <w:lang w:eastAsia="en-US"/>
            </w:rPr>
            <w:fldChar w:fldCharType="begin"/>
          </w:r>
          <w:r>
            <w:rPr>
              <w:lang w:eastAsia="en-US"/>
            </w:rPr>
            <w:instrText xml:space="preserve"> CITATION Int1 \l 2057 </w:instrText>
          </w:r>
          <w:r>
            <w:rPr>
              <w:lang w:eastAsia="en-US"/>
            </w:rPr>
            <w:fldChar w:fldCharType="separate"/>
          </w:r>
          <w:r w:rsidR="00C85908">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1"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1"/>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2" w:name="_Ref22635581"/>
      <w:bookmarkStart w:id="53"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2"/>
      <w:r>
        <w:t xml:space="preserve">: Error Codes for </w:t>
      </w:r>
      <w:proofErr w:type="spellStart"/>
      <w:r w:rsidR="00F836B2">
        <w:t>UserInfo</w:t>
      </w:r>
      <w:proofErr w:type="spellEnd"/>
      <w:r>
        <w:t xml:space="preserve"> Error Response</w:t>
      </w:r>
      <w:bookmarkEnd w:id="53"/>
    </w:p>
    <w:tbl>
      <w:tblPr>
        <w:tblStyle w:val="StandardTable"/>
        <w:tblW w:w="0" w:type="auto"/>
        <w:tblLook w:val="04A0" w:firstRow="1" w:lastRow="0" w:firstColumn="1" w:lastColumn="0" w:noHBand="0" w:noVBand="1"/>
      </w:tblPr>
      <w:tblGrid>
        <w:gridCol w:w="1965"/>
        <w:gridCol w:w="7277"/>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lastRenderedPageBreak/>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bookmarkStart w:id="54" w:name="_GoBack"/>
      <w:bookmarkEnd w:id="54"/>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5" w:name="_Ref22580337"/>
      <w:proofErr w:type="spellStart"/>
      <w:r>
        <w:t>UserInfo</w:t>
      </w:r>
      <w:proofErr w:type="spellEnd"/>
      <w:r>
        <w:t xml:space="preserve"> Update Request</w:t>
      </w:r>
      <w:bookmarkEnd w:id="55"/>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fldSimple w:instr=" SEQ Table \* ARABIC ">
        <w:r w:rsidR="00C85908">
          <w:rPr>
            <w:noProof/>
          </w:rPr>
          <w:t>14</w:t>
        </w:r>
      </w:fldSimple>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965"/>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lastRenderedPageBreak/>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56" w:name="_Toc512594871"/>
      <w:bookmarkStart w:id="57" w:name="_Toc23951533"/>
      <w:r>
        <w:rPr>
          <w:lang w:eastAsia="en-US"/>
        </w:rPr>
        <w:lastRenderedPageBreak/>
        <w:t>Tokens</w:t>
      </w:r>
      <w:bookmarkEnd w:id="56"/>
      <w:bookmarkEnd w:id="57"/>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58" w:name="_Toc512594872"/>
      <w:bookmarkStart w:id="59" w:name="_Ref513644430"/>
      <w:bookmarkStart w:id="60" w:name="_Ref513644437"/>
      <w:bookmarkStart w:id="61" w:name="_Toc23951534"/>
      <w:r>
        <w:t xml:space="preserve">JWT </w:t>
      </w:r>
      <w:r w:rsidR="00DF6C28">
        <w:t>Header</w:t>
      </w:r>
      <w:bookmarkEnd w:id="58"/>
      <w:bookmarkEnd w:id="59"/>
      <w:bookmarkEnd w:id="60"/>
      <w:bookmarkEnd w:id="61"/>
    </w:p>
    <w:p w14:paraId="5BE8671C" w14:textId="349A8382" w:rsidR="00DF6C28" w:rsidRDefault="006C78B7" w:rsidP="00DF6C28">
      <w:pPr>
        <w:rPr>
          <w:lang w:eastAsia="en-US"/>
        </w:rPr>
      </w:pPr>
      <w:r>
        <w:rPr>
          <w:lang w:eastAsia="en-US"/>
        </w:rPr>
        <w:t>References:</w:t>
      </w:r>
    </w:p>
    <w:p w14:paraId="26B3F223" w14:textId="2A46B141"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C85908">
            <w:rPr>
              <w:noProof/>
              <w:lang w:eastAsia="en-US"/>
            </w:rPr>
            <w:t>[4]</w:t>
          </w:r>
          <w:r w:rsidR="00340081">
            <w:rPr>
              <w:lang w:eastAsia="en-US"/>
            </w:rPr>
            <w:fldChar w:fldCharType="end"/>
          </w:r>
        </w:sdtContent>
      </w:sdt>
    </w:p>
    <w:p w14:paraId="3EDD3A2B" w14:textId="51429A29"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Content>
          <w:r>
            <w:rPr>
              <w:lang w:eastAsia="en-US"/>
            </w:rPr>
            <w:fldChar w:fldCharType="begin"/>
          </w:r>
          <w:r>
            <w:rPr>
              <w:lang w:eastAsia="en-US"/>
            </w:rPr>
            <w:instrText xml:space="preserve"> CITATION RFC7515 \l 2057 </w:instrText>
          </w:r>
          <w:r>
            <w:rPr>
              <w:lang w:eastAsia="en-US"/>
            </w:rPr>
            <w:fldChar w:fldCharType="separate"/>
          </w:r>
          <w:r w:rsidR="00C85908">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664"/>
        <w:gridCol w:w="4995"/>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249BE5E1"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C85908" w:rsidRPr="00C85908">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4906F709"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C85908" w:rsidRPr="00C85908">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3CD75B3C"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C85908" w:rsidRPr="00C85908">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08BE0565"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C85908" w:rsidRPr="00C85908">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2" w:name="_Ref511730764"/>
      <w:bookmarkStart w:id="63" w:name="_Toc512594873"/>
      <w:bookmarkStart w:id="64" w:name="_Toc23951535"/>
      <w:r>
        <w:t>ID Token</w:t>
      </w:r>
      <w:bookmarkEnd w:id="62"/>
      <w:r w:rsidR="00146611">
        <w:t xml:space="preserve"> Payload</w:t>
      </w:r>
      <w:bookmarkEnd w:id="63"/>
      <w:bookmarkEnd w:id="64"/>
    </w:p>
    <w:p w14:paraId="6773913E" w14:textId="77777777" w:rsidR="008451A3" w:rsidRPr="001E6AB2" w:rsidRDefault="008451A3" w:rsidP="008451A3">
      <w:pPr>
        <w:rPr>
          <w:lang w:eastAsia="en-US"/>
        </w:rPr>
      </w:pPr>
      <w:r>
        <w:rPr>
          <w:lang w:eastAsia="en-US"/>
        </w:rPr>
        <w:t>References:</w:t>
      </w:r>
    </w:p>
    <w:p w14:paraId="5797F6AD" w14:textId="39304C7E"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ook w:val="04A0" w:firstRow="1" w:lastRow="0" w:firstColumn="1" w:lastColumn="0" w:noHBand="0" w:noVBand="1"/>
      </w:tblPr>
      <w:tblGrid>
        <w:gridCol w:w="1464"/>
        <w:gridCol w:w="767"/>
        <w:gridCol w:w="1700"/>
        <w:gridCol w:w="5311"/>
      </w:tblGrid>
      <w:tr w:rsidR="00C94E06" w:rsidRPr="00845A0D" w14:paraId="39B8C680" w14:textId="77777777"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8CBDC6A" w14:textId="77777777" w:rsidR="00C94E06" w:rsidRPr="00845A0D" w:rsidRDefault="00C94E06" w:rsidP="00120A3F">
            <w:pPr>
              <w:keepNext/>
              <w:rPr>
                <w:sz w:val="22"/>
                <w:szCs w:val="22"/>
              </w:rPr>
            </w:pPr>
            <w:r w:rsidRPr="00845A0D">
              <w:rPr>
                <w:sz w:val="22"/>
                <w:szCs w:val="22"/>
              </w:rPr>
              <w:t>Claim</w:t>
            </w:r>
          </w:p>
        </w:tc>
        <w:tc>
          <w:tcPr>
            <w:tcW w:w="0" w:type="auto"/>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1A5AC884" w14:textId="77777777" w:rsidR="00C94E06" w:rsidRPr="00845A0D" w:rsidRDefault="00C94E06" w:rsidP="00120A3F">
            <w:pPr>
              <w:keepNext/>
              <w:rPr>
                <w:sz w:val="22"/>
                <w:szCs w:val="22"/>
              </w:rPr>
            </w:pPr>
            <w:r w:rsidRPr="00845A0D">
              <w:rPr>
                <w:sz w:val="22"/>
                <w:szCs w:val="22"/>
              </w:rPr>
              <w:t>Name</w:t>
            </w:r>
          </w:p>
        </w:tc>
        <w:tc>
          <w:tcPr>
            <w:tcW w:w="0" w:type="auto"/>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1C0EF0">
        <w:trPr>
          <w:cantSplit/>
        </w:trPr>
        <w:tc>
          <w:tcPr>
            <w:tcW w:w="0" w:type="auto"/>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C94E06" w:rsidRPr="00845A0D" w14:paraId="3334FE2A" w14:textId="77777777" w:rsidTr="00D40D7B">
        <w:trPr>
          <w:cantSplit/>
        </w:trPr>
        <w:tc>
          <w:tcPr>
            <w:tcW w:w="0" w:type="auto"/>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0" w:type="auto"/>
          </w:tcPr>
          <w:p w14:paraId="2CF1DBFF" w14:textId="77777777" w:rsidR="00C94E06" w:rsidRPr="00845A0D" w:rsidRDefault="00C94E06" w:rsidP="0087344E">
            <w:pPr>
              <w:jc w:val="center"/>
              <w:rPr>
                <w:sz w:val="22"/>
                <w:szCs w:val="22"/>
              </w:rPr>
            </w:pPr>
            <w:r w:rsidRPr="00845A0D">
              <w:rPr>
                <w:sz w:val="22"/>
                <w:szCs w:val="22"/>
              </w:rPr>
              <w:t>Mand</w:t>
            </w:r>
          </w:p>
        </w:tc>
        <w:tc>
          <w:tcPr>
            <w:tcW w:w="0" w:type="auto"/>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0" w:type="auto"/>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C94E06" w:rsidRPr="00845A0D" w14:paraId="7F9A2C29" w14:textId="77777777" w:rsidTr="0087344E">
        <w:trPr>
          <w:cantSplit/>
        </w:trPr>
        <w:tc>
          <w:tcPr>
            <w:tcW w:w="0" w:type="auto"/>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0" w:type="auto"/>
          </w:tcPr>
          <w:p w14:paraId="1BE14F92" w14:textId="77777777" w:rsidR="00C94E06" w:rsidRPr="00845A0D" w:rsidRDefault="00C94E06" w:rsidP="0087344E">
            <w:pPr>
              <w:jc w:val="center"/>
              <w:rPr>
                <w:sz w:val="22"/>
                <w:szCs w:val="22"/>
              </w:rPr>
            </w:pPr>
            <w:r w:rsidRPr="00845A0D">
              <w:rPr>
                <w:sz w:val="22"/>
                <w:szCs w:val="22"/>
              </w:rPr>
              <w:t>Mand</w:t>
            </w:r>
          </w:p>
        </w:tc>
        <w:tc>
          <w:tcPr>
            <w:tcW w:w="0" w:type="auto"/>
          </w:tcPr>
          <w:p w14:paraId="2DB65767" w14:textId="77777777" w:rsidR="00C94E06" w:rsidRPr="00845A0D" w:rsidRDefault="00C94E06" w:rsidP="0087344E">
            <w:pPr>
              <w:rPr>
                <w:sz w:val="22"/>
                <w:szCs w:val="22"/>
              </w:rPr>
            </w:pPr>
            <w:r w:rsidRPr="00845A0D">
              <w:rPr>
                <w:sz w:val="22"/>
                <w:szCs w:val="22"/>
              </w:rPr>
              <w:t>Subject Identifier</w:t>
            </w:r>
          </w:p>
        </w:tc>
        <w:tc>
          <w:tcPr>
            <w:tcW w:w="0" w:type="auto"/>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C94E06" w:rsidRPr="00845A0D" w14:paraId="0323BBCA" w14:textId="77777777" w:rsidTr="00D40D7B">
        <w:trPr>
          <w:cantSplit/>
        </w:trPr>
        <w:tc>
          <w:tcPr>
            <w:tcW w:w="0" w:type="auto"/>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0" w:type="auto"/>
          </w:tcPr>
          <w:p w14:paraId="20088273" w14:textId="77777777" w:rsidR="00C94E06" w:rsidRPr="00845A0D" w:rsidRDefault="00C94E06" w:rsidP="0087344E">
            <w:pPr>
              <w:jc w:val="center"/>
              <w:rPr>
                <w:sz w:val="22"/>
                <w:szCs w:val="22"/>
              </w:rPr>
            </w:pPr>
            <w:r w:rsidRPr="00845A0D">
              <w:rPr>
                <w:sz w:val="22"/>
                <w:szCs w:val="22"/>
              </w:rPr>
              <w:t>Mand</w:t>
            </w:r>
          </w:p>
        </w:tc>
        <w:tc>
          <w:tcPr>
            <w:tcW w:w="0" w:type="auto"/>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0" w:type="auto"/>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C94E06" w:rsidRPr="00845A0D" w14:paraId="2105C832" w14:textId="77777777" w:rsidTr="00D40D7B">
        <w:trPr>
          <w:cantSplit/>
        </w:trPr>
        <w:tc>
          <w:tcPr>
            <w:tcW w:w="0" w:type="auto"/>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0" w:type="auto"/>
          </w:tcPr>
          <w:p w14:paraId="354CB067" w14:textId="77777777" w:rsidR="00C94E06" w:rsidRPr="00845A0D" w:rsidRDefault="00C94E06" w:rsidP="0087344E">
            <w:pPr>
              <w:jc w:val="center"/>
              <w:rPr>
                <w:sz w:val="22"/>
                <w:szCs w:val="22"/>
              </w:rPr>
            </w:pPr>
            <w:r w:rsidRPr="00845A0D">
              <w:rPr>
                <w:sz w:val="22"/>
                <w:szCs w:val="22"/>
              </w:rPr>
              <w:t>Mand</w:t>
            </w:r>
          </w:p>
        </w:tc>
        <w:tc>
          <w:tcPr>
            <w:tcW w:w="0" w:type="auto"/>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0" w:type="auto"/>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C94E06" w:rsidRPr="00845A0D" w14:paraId="4EAF16A7" w14:textId="77777777" w:rsidTr="00D40D7B">
        <w:trPr>
          <w:cantSplit/>
        </w:trPr>
        <w:tc>
          <w:tcPr>
            <w:tcW w:w="0" w:type="auto"/>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0" w:type="auto"/>
          </w:tcPr>
          <w:p w14:paraId="5B5AB598" w14:textId="77777777" w:rsidR="00C94E06" w:rsidRPr="00845A0D" w:rsidRDefault="00C94E06" w:rsidP="0087344E">
            <w:pPr>
              <w:jc w:val="center"/>
              <w:rPr>
                <w:sz w:val="22"/>
                <w:szCs w:val="22"/>
              </w:rPr>
            </w:pPr>
            <w:r w:rsidRPr="00845A0D">
              <w:rPr>
                <w:sz w:val="22"/>
                <w:szCs w:val="22"/>
              </w:rPr>
              <w:t>Mand</w:t>
            </w:r>
          </w:p>
        </w:tc>
        <w:tc>
          <w:tcPr>
            <w:tcW w:w="0" w:type="auto"/>
          </w:tcPr>
          <w:p w14:paraId="41F566DA" w14:textId="77777777" w:rsidR="00C94E06" w:rsidRPr="00845A0D" w:rsidRDefault="00C94E06" w:rsidP="0087344E">
            <w:pPr>
              <w:rPr>
                <w:sz w:val="22"/>
                <w:szCs w:val="22"/>
              </w:rPr>
            </w:pPr>
            <w:r w:rsidRPr="00845A0D">
              <w:rPr>
                <w:sz w:val="22"/>
                <w:szCs w:val="22"/>
              </w:rPr>
              <w:t>Time at which the JWT was issued</w:t>
            </w:r>
          </w:p>
        </w:tc>
        <w:tc>
          <w:tcPr>
            <w:tcW w:w="0" w:type="auto"/>
          </w:tcPr>
          <w:p w14:paraId="7E77A2D7" w14:textId="3AD0BFA3"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C85908" w:rsidRPr="00C85908">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C04E17" w:rsidRPr="00845A0D" w14:paraId="3F2F1C25" w14:textId="77777777" w:rsidTr="00C04E17">
        <w:tc>
          <w:tcPr>
            <w:tcW w:w="0" w:type="auto"/>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0" w:type="auto"/>
          </w:tcPr>
          <w:p w14:paraId="3FF21F02" w14:textId="77777777" w:rsidR="00C04E17" w:rsidRPr="00845A0D" w:rsidRDefault="00C04E17" w:rsidP="009B7788">
            <w:pPr>
              <w:jc w:val="center"/>
              <w:rPr>
                <w:sz w:val="22"/>
                <w:szCs w:val="22"/>
              </w:rPr>
            </w:pPr>
            <w:r w:rsidRPr="00845A0D">
              <w:rPr>
                <w:sz w:val="22"/>
                <w:szCs w:val="22"/>
              </w:rPr>
              <w:t>Mand</w:t>
            </w:r>
          </w:p>
        </w:tc>
        <w:tc>
          <w:tcPr>
            <w:tcW w:w="0" w:type="auto"/>
          </w:tcPr>
          <w:p w14:paraId="469C6897" w14:textId="77777777" w:rsidR="00C04E17" w:rsidRPr="00845A0D" w:rsidRDefault="00C04E17" w:rsidP="009B7788">
            <w:pPr>
              <w:rPr>
                <w:sz w:val="22"/>
                <w:szCs w:val="22"/>
              </w:rPr>
            </w:pPr>
            <w:r>
              <w:rPr>
                <w:sz w:val="22"/>
                <w:szCs w:val="22"/>
              </w:rPr>
              <w:t>JWT unique identifier</w:t>
            </w:r>
          </w:p>
        </w:tc>
        <w:tc>
          <w:tcPr>
            <w:tcW w:w="0" w:type="auto"/>
          </w:tcPr>
          <w:p w14:paraId="79655307" w14:textId="77777777" w:rsidR="00C04E17" w:rsidRPr="00845A0D" w:rsidRDefault="00C04E17" w:rsidP="009B7788">
            <w:pPr>
              <w:rPr>
                <w:sz w:val="22"/>
                <w:szCs w:val="22"/>
              </w:rPr>
            </w:pPr>
            <w:r>
              <w:rPr>
                <w:sz w:val="22"/>
                <w:szCs w:val="22"/>
              </w:rPr>
              <w:t>Value is unique to each token created by the issuer</w:t>
            </w:r>
          </w:p>
        </w:tc>
      </w:tr>
      <w:tr w:rsidR="00C94E06" w:rsidRPr="00845A0D" w14:paraId="355FEC16" w14:textId="77777777" w:rsidTr="00D40D7B">
        <w:trPr>
          <w:cantSplit/>
        </w:trPr>
        <w:tc>
          <w:tcPr>
            <w:tcW w:w="0" w:type="auto"/>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0" w:type="auto"/>
          </w:tcPr>
          <w:p w14:paraId="0DB61D6F" w14:textId="77777777" w:rsidR="00C94E06" w:rsidRPr="00845A0D" w:rsidRDefault="00C94E06" w:rsidP="0087344E">
            <w:pPr>
              <w:jc w:val="center"/>
              <w:rPr>
                <w:sz w:val="22"/>
                <w:szCs w:val="22"/>
              </w:rPr>
            </w:pPr>
            <w:r w:rsidRPr="00845A0D">
              <w:rPr>
                <w:sz w:val="22"/>
                <w:szCs w:val="22"/>
              </w:rPr>
              <w:t>Cond</w:t>
            </w:r>
          </w:p>
        </w:tc>
        <w:tc>
          <w:tcPr>
            <w:tcW w:w="0" w:type="auto"/>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0" w:type="auto"/>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55E65199"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C85908" w:rsidRPr="00C85908">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C94E06" w:rsidRPr="00845A0D" w14:paraId="443DD770" w14:textId="77777777" w:rsidTr="00D40D7B">
        <w:trPr>
          <w:cantSplit/>
        </w:trPr>
        <w:tc>
          <w:tcPr>
            <w:tcW w:w="0" w:type="auto"/>
          </w:tcPr>
          <w:p w14:paraId="3BF0CDD3" w14:textId="77777777" w:rsidR="00C94E06" w:rsidRPr="00845A0D" w:rsidRDefault="00C94E06" w:rsidP="0087344E">
            <w:pPr>
              <w:rPr>
                <w:sz w:val="22"/>
                <w:szCs w:val="22"/>
              </w:rPr>
            </w:pPr>
            <w:r w:rsidRPr="00845A0D">
              <w:rPr>
                <w:sz w:val="22"/>
                <w:szCs w:val="22"/>
              </w:rPr>
              <w:t>nonce</w:t>
            </w:r>
          </w:p>
        </w:tc>
        <w:tc>
          <w:tcPr>
            <w:tcW w:w="0" w:type="auto"/>
          </w:tcPr>
          <w:p w14:paraId="2014FC95" w14:textId="77777777" w:rsidR="00C94E06" w:rsidRPr="00845A0D" w:rsidRDefault="00C94E06" w:rsidP="0087344E">
            <w:pPr>
              <w:jc w:val="center"/>
              <w:rPr>
                <w:sz w:val="22"/>
                <w:szCs w:val="22"/>
              </w:rPr>
            </w:pPr>
            <w:r w:rsidRPr="00845A0D">
              <w:rPr>
                <w:sz w:val="22"/>
                <w:szCs w:val="22"/>
              </w:rPr>
              <w:t>Cond</w:t>
            </w:r>
          </w:p>
        </w:tc>
        <w:tc>
          <w:tcPr>
            <w:tcW w:w="0" w:type="auto"/>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0" w:type="auto"/>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C94E06" w:rsidRPr="00845A0D" w14:paraId="7E6CB038" w14:textId="77777777" w:rsidTr="00D40D7B">
        <w:trPr>
          <w:cantSplit/>
        </w:trPr>
        <w:tc>
          <w:tcPr>
            <w:tcW w:w="0" w:type="auto"/>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0" w:type="auto"/>
          </w:tcPr>
          <w:p w14:paraId="7DFDAF72" w14:textId="4262FB3E" w:rsidR="00C94E06" w:rsidRPr="00845A0D" w:rsidRDefault="00415559" w:rsidP="0087344E">
            <w:pPr>
              <w:jc w:val="center"/>
              <w:rPr>
                <w:sz w:val="22"/>
                <w:szCs w:val="22"/>
              </w:rPr>
            </w:pPr>
            <w:r>
              <w:rPr>
                <w:sz w:val="22"/>
                <w:szCs w:val="22"/>
              </w:rPr>
              <w:t>n/a</w:t>
            </w:r>
          </w:p>
        </w:tc>
        <w:tc>
          <w:tcPr>
            <w:tcW w:w="0" w:type="auto"/>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0" w:type="auto"/>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C94E06" w:rsidRPr="00845A0D" w14:paraId="662FE57F" w14:textId="77777777" w:rsidTr="0087344E">
        <w:trPr>
          <w:cantSplit/>
        </w:trPr>
        <w:tc>
          <w:tcPr>
            <w:tcW w:w="0" w:type="auto"/>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0" w:type="auto"/>
          </w:tcPr>
          <w:p w14:paraId="71CB7C2C" w14:textId="07B3B5BF" w:rsidR="00C94E06" w:rsidRPr="00845A0D" w:rsidRDefault="00A17F66" w:rsidP="0087344E">
            <w:pPr>
              <w:jc w:val="center"/>
              <w:rPr>
                <w:sz w:val="22"/>
                <w:szCs w:val="22"/>
              </w:rPr>
            </w:pPr>
            <w:r>
              <w:rPr>
                <w:sz w:val="22"/>
                <w:szCs w:val="22"/>
              </w:rPr>
              <w:t>n/a</w:t>
            </w:r>
          </w:p>
        </w:tc>
        <w:tc>
          <w:tcPr>
            <w:tcW w:w="0" w:type="auto"/>
          </w:tcPr>
          <w:p w14:paraId="26678565" w14:textId="77777777" w:rsidR="00C94E06" w:rsidRPr="00845A0D" w:rsidRDefault="00C94E06" w:rsidP="0087344E">
            <w:pPr>
              <w:rPr>
                <w:sz w:val="22"/>
                <w:szCs w:val="22"/>
              </w:rPr>
            </w:pPr>
            <w:r w:rsidRPr="00845A0D">
              <w:rPr>
                <w:sz w:val="22"/>
                <w:szCs w:val="22"/>
              </w:rPr>
              <w:t>Authentication Methods References</w:t>
            </w:r>
          </w:p>
        </w:tc>
        <w:tc>
          <w:tcPr>
            <w:tcW w:w="0" w:type="auto"/>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C21B51" w:rsidRPr="00845A0D" w14:paraId="4F3284AF" w14:textId="77777777" w:rsidTr="0087344E">
        <w:trPr>
          <w:cantSplit/>
        </w:trPr>
        <w:tc>
          <w:tcPr>
            <w:tcW w:w="0" w:type="auto"/>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0" w:type="auto"/>
          </w:tcPr>
          <w:p w14:paraId="27CCA4F9" w14:textId="42C60F85" w:rsidR="00C21B51" w:rsidRPr="00845A0D" w:rsidRDefault="00C21B51" w:rsidP="00C21B51">
            <w:pPr>
              <w:jc w:val="center"/>
              <w:rPr>
                <w:sz w:val="22"/>
                <w:szCs w:val="22"/>
              </w:rPr>
            </w:pPr>
            <w:r>
              <w:rPr>
                <w:sz w:val="22"/>
                <w:szCs w:val="22"/>
              </w:rPr>
              <w:t>n/a</w:t>
            </w:r>
          </w:p>
        </w:tc>
        <w:tc>
          <w:tcPr>
            <w:tcW w:w="0" w:type="auto"/>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0" w:type="auto"/>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C21B51" w:rsidRPr="00845A0D" w14:paraId="34E9B176" w14:textId="77777777" w:rsidTr="00D40D7B">
        <w:trPr>
          <w:cantSplit/>
        </w:trPr>
        <w:tc>
          <w:tcPr>
            <w:tcW w:w="0" w:type="auto"/>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0" w:type="auto"/>
          </w:tcPr>
          <w:p w14:paraId="75297FF3" w14:textId="46A15278" w:rsidR="00C21B51" w:rsidRPr="00845A0D" w:rsidRDefault="00C21B51" w:rsidP="00C21B51">
            <w:pPr>
              <w:jc w:val="center"/>
              <w:rPr>
                <w:sz w:val="22"/>
                <w:szCs w:val="22"/>
              </w:rPr>
            </w:pPr>
            <w:r>
              <w:rPr>
                <w:sz w:val="22"/>
                <w:szCs w:val="22"/>
              </w:rPr>
              <w:t>Mand</w:t>
            </w:r>
          </w:p>
        </w:tc>
        <w:tc>
          <w:tcPr>
            <w:tcW w:w="0" w:type="auto"/>
          </w:tcPr>
          <w:p w14:paraId="541E895C" w14:textId="342EE626" w:rsidR="00C21B51" w:rsidRPr="00845A0D" w:rsidRDefault="00C21B51" w:rsidP="00C21B51">
            <w:pPr>
              <w:rPr>
                <w:sz w:val="22"/>
                <w:szCs w:val="22"/>
              </w:rPr>
            </w:pPr>
            <w:r>
              <w:rPr>
                <w:sz w:val="22"/>
                <w:szCs w:val="22"/>
              </w:rPr>
              <w:t>Vectors of Trust</w:t>
            </w:r>
          </w:p>
        </w:tc>
        <w:tc>
          <w:tcPr>
            <w:tcW w:w="0" w:type="auto"/>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3006F364"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tc>
      </w:tr>
      <w:tr w:rsidR="00944A89" w:rsidRPr="00845A0D" w14:paraId="2712D54B" w14:textId="77777777" w:rsidTr="00D40D7B">
        <w:trPr>
          <w:cantSplit/>
        </w:trPr>
        <w:tc>
          <w:tcPr>
            <w:tcW w:w="0" w:type="auto"/>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0" w:type="auto"/>
          </w:tcPr>
          <w:p w14:paraId="20D7BEB3" w14:textId="2BC774D2" w:rsidR="00944A89" w:rsidRDefault="00944A89" w:rsidP="00C21B51">
            <w:pPr>
              <w:jc w:val="center"/>
              <w:rPr>
                <w:sz w:val="22"/>
                <w:szCs w:val="22"/>
              </w:rPr>
            </w:pPr>
            <w:r>
              <w:rPr>
                <w:sz w:val="22"/>
                <w:szCs w:val="22"/>
              </w:rPr>
              <w:t>Mand</w:t>
            </w:r>
          </w:p>
        </w:tc>
        <w:tc>
          <w:tcPr>
            <w:tcW w:w="0" w:type="auto"/>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0" w:type="auto"/>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7C35C7" w:rsidRPr="00845A0D" w14:paraId="04741F86" w14:textId="77777777" w:rsidTr="00D40D7B">
        <w:trPr>
          <w:cantSplit/>
        </w:trPr>
        <w:tc>
          <w:tcPr>
            <w:tcW w:w="0" w:type="auto"/>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0" w:type="auto"/>
          </w:tcPr>
          <w:p w14:paraId="067D742B" w14:textId="285A1F78" w:rsidR="007C35C7" w:rsidRDefault="00202477" w:rsidP="00C21B51">
            <w:pPr>
              <w:jc w:val="center"/>
              <w:rPr>
                <w:sz w:val="22"/>
                <w:szCs w:val="22"/>
              </w:rPr>
            </w:pPr>
            <w:r>
              <w:rPr>
                <w:sz w:val="22"/>
                <w:szCs w:val="22"/>
              </w:rPr>
              <w:t>Cond</w:t>
            </w:r>
          </w:p>
        </w:tc>
        <w:tc>
          <w:tcPr>
            <w:tcW w:w="0" w:type="auto"/>
          </w:tcPr>
          <w:p w14:paraId="15DE49C6" w14:textId="72825E91" w:rsidR="007C35C7" w:rsidRDefault="00202477" w:rsidP="00C21B51">
            <w:pPr>
              <w:rPr>
                <w:sz w:val="22"/>
                <w:szCs w:val="22"/>
              </w:rPr>
            </w:pPr>
            <w:r>
              <w:rPr>
                <w:sz w:val="22"/>
                <w:szCs w:val="22"/>
              </w:rPr>
              <w:t>Family Name</w:t>
            </w:r>
          </w:p>
        </w:tc>
        <w:tc>
          <w:tcPr>
            <w:tcW w:w="0" w:type="auto"/>
          </w:tcPr>
          <w:p w14:paraId="0BC0F498" w14:textId="575B09CE" w:rsidR="007C35C7" w:rsidRDefault="00202477" w:rsidP="00C21B51">
            <w:pPr>
              <w:rPr>
                <w:sz w:val="22"/>
                <w:szCs w:val="22"/>
              </w:rPr>
            </w:pPr>
            <w:r w:rsidRPr="00202477">
              <w:rPr>
                <w:sz w:val="22"/>
                <w:szCs w:val="22"/>
              </w:rPr>
              <w:t>Surname(s) or last name(s) of the End-User</w:t>
            </w:r>
          </w:p>
        </w:tc>
      </w:tr>
      <w:tr w:rsidR="00202477" w:rsidRPr="00845A0D" w14:paraId="2C8F77A0" w14:textId="77777777" w:rsidTr="00D40D7B">
        <w:trPr>
          <w:cantSplit/>
        </w:trPr>
        <w:tc>
          <w:tcPr>
            <w:tcW w:w="0" w:type="auto"/>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0" w:type="auto"/>
          </w:tcPr>
          <w:p w14:paraId="7DF551CE" w14:textId="1C02CB82" w:rsidR="00202477" w:rsidRDefault="00202477" w:rsidP="00202477">
            <w:pPr>
              <w:jc w:val="center"/>
              <w:rPr>
                <w:sz w:val="22"/>
                <w:szCs w:val="22"/>
              </w:rPr>
            </w:pPr>
            <w:r>
              <w:rPr>
                <w:sz w:val="22"/>
                <w:szCs w:val="22"/>
              </w:rPr>
              <w:t>Cond</w:t>
            </w:r>
          </w:p>
        </w:tc>
        <w:tc>
          <w:tcPr>
            <w:tcW w:w="0" w:type="auto"/>
          </w:tcPr>
          <w:p w14:paraId="47505A80" w14:textId="32460D9F" w:rsidR="00202477" w:rsidRDefault="00202477" w:rsidP="00202477">
            <w:pPr>
              <w:rPr>
                <w:sz w:val="22"/>
                <w:szCs w:val="22"/>
              </w:rPr>
            </w:pPr>
            <w:r>
              <w:rPr>
                <w:sz w:val="22"/>
                <w:szCs w:val="22"/>
              </w:rPr>
              <w:t>Birthdate</w:t>
            </w:r>
          </w:p>
        </w:tc>
        <w:tc>
          <w:tcPr>
            <w:tcW w:w="0" w:type="auto"/>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1C0EF0">
        <w:trPr>
          <w:cantSplit/>
        </w:trPr>
        <w:tc>
          <w:tcPr>
            <w:tcW w:w="0" w:type="auto"/>
            <w:gridSpan w:val="4"/>
            <w:shd w:val="clear" w:color="auto" w:fill="DFDCDF"/>
          </w:tcPr>
          <w:p w14:paraId="0672CC09" w14:textId="255224DE" w:rsidR="00C21B51" w:rsidRPr="00A31988" w:rsidRDefault="005F5C96" w:rsidP="00C21B51">
            <w:pPr>
              <w:keepNext/>
              <w:rPr>
                <w:b/>
                <w:sz w:val="22"/>
                <w:szCs w:val="22"/>
              </w:rPr>
            </w:pPr>
            <w:r>
              <w:rPr>
                <w:b/>
                <w:sz w:val="22"/>
                <w:szCs w:val="22"/>
              </w:rPr>
              <w:lastRenderedPageBreak/>
              <w:t>NHS login</w:t>
            </w:r>
            <w:r w:rsidR="00C21B51" w:rsidRPr="00A31988">
              <w:rPr>
                <w:b/>
                <w:sz w:val="22"/>
                <w:szCs w:val="22"/>
              </w:rPr>
              <w:t xml:space="preserve"> extensions</w:t>
            </w:r>
          </w:p>
        </w:tc>
      </w:tr>
      <w:tr w:rsidR="00C21B51" w:rsidRPr="00845A0D" w14:paraId="677CE499" w14:textId="77777777" w:rsidTr="00D40D7B">
        <w:trPr>
          <w:cantSplit/>
        </w:trPr>
        <w:tc>
          <w:tcPr>
            <w:tcW w:w="0" w:type="auto"/>
          </w:tcPr>
          <w:p w14:paraId="242878E5" w14:textId="4AF2493F" w:rsidR="00C21B51" w:rsidRDefault="00C21B51" w:rsidP="00C21B51">
            <w:pPr>
              <w:rPr>
                <w:sz w:val="22"/>
                <w:szCs w:val="22"/>
              </w:rPr>
            </w:pPr>
            <w:bookmarkStart w:id="65" w:name="_Hlk510022751"/>
            <w:proofErr w:type="spellStart"/>
            <w:r>
              <w:rPr>
                <w:sz w:val="22"/>
                <w:szCs w:val="22"/>
              </w:rPr>
              <w:t>nhs_number</w:t>
            </w:r>
            <w:proofErr w:type="spellEnd"/>
          </w:p>
        </w:tc>
        <w:tc>
          <w:tcPr>
            <w:tcW w:w="0" w:type="auto"/>
          </w:tcPr>
          <w:p w14:paraId="3FB2A91B" w14:textId="3AF9E3A2" w:rsidR="00C21B51" w:rsidRDefault="00C21B51" w:rsidP="00C21B51">
            <w:pPr>
              <w:jc w:val="center"/>
              <w:rPr>
                <w:sz w:val="22"/>
                <w:szCs w:val="22"/>
              </w:rPr>
            </w:pPr>
            <w:r>
              <w:rPr>
                <w:sz w:val="22"/>
                <w:szCs w:val="22"/>
              </w:rPr>
              <w:t>Cond</w:t>
            </w:r>
          </w:p>
        </w:tc>
        <w:tc>
          <w:tcPr>
            <w:tcW w:w="0" w:type="auto"/>
          </w:tcPr>
          <w:p w14:paraId="440E4853" w14:textId="496F5758" w:rsidR="00C21B51" w:rsidRDefault="00C21B51" w:rsidP="00C21B51">
            <w:pPr>
              <w:rPr>
                <w:sz w:val="22"/>
                <w:szCs w:val="22"/>
              </w:rPr>
            </w:pPr>
            <w:r>
              <w:rPr>
                <w:sz w:val="22"/>
                <w:szCs w:val="22"/>
              </w:rPr>
              <w:t>NHS Number</w:t>
            </w:r>
          </w:p>
        </w:tc>
        <w:tc>
          <w:tcPr>
            <w:tcW w:w="0" w:type="auto"/>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bookmarkEnd w:id="65"/>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0"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698EE972"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66" w:name="_Ref511724515"/>
      <w:bookmarkStart w:id="67" w:name="_Toc512594874"/>
      <w:bookmarkStart w:id="68" w:name="_Toc23951536"/>
      <w:r>
        <w:t>Access Token</w:t>
      </w:r>
      <w:bookmarkEnd w:id="66"/>
      <w:r w:rsidR="00CF5F75">
        <w:t xml:space="preserve"> Payload</w:t>
      </w:r>
      <w:bookmarkEnd w:id="67"/>
      <w:bookmarkEnd w:id="68"/>
    </w:p>
    <w:p w14:paraId="0C389B00" w14:textId="77777777" w:rsidR="00A95294" w:rsidRPr="001E6AB2" w:rsidRDefault="00A95294" w:rsidP="001769F3">
      <w:pPr>
        <w:keepNext/>
        <w:rPr>
          <w:lang w:eastAsia="en-US"/>
        </w:rPr>
      </w:pPr>
      <w:r>
        <w:rPr>
          <w:lang w:eastAsia="en-US"/>
        </w:rPr>
        <w:t>References:</w:t>
      </w:r>
    </w:p>
    <w:p w14:paraId="729EF848" w14:textId="526CD34C"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p>
    <w:p w14:paraId="7BCF908F" w14:textId="20233E8D"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Content>
          <w:r>
            <w:rPr>
              <w:lang w:eastAsia="en-US"/>
            </w:rPr>
            <w:fldChar w:fldCharType="begin"/>
          </w:r>
          <w:r>
            <w:rPr>
              <w:lang w:eastAsia="en-US"/>
            </w:rPr>
            <w:instrText xml:space="preserve"> CITATION NHSDAccessJWT \l 2057 </w:instrText>
          </w:r>
          <w:r>
            <w:rPr>
              <w:lang w:eastAsia="en-US"/>
            </w:rPr>
            <w:fldChar w:fldCharType="separate"/>
          </w:r>
          <w:r w:rsidR="00C85908">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lastRenderedPageBreak/>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1B4488D7"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Content>
                <w:r>
                  <w:rPr>
                    <w:sz w:val="22"/>
                    <w:szCs w:val="22"/>
                  </w:rPr>
                  <w:fldChar w:fldCharType="begin"/>
                </w:r>
                <w:r>
                  <w:rPr>
                    <w:sz w:val="22"/>
                    <w:szCs w:val="22"/>
                  </w:rPr>
                  <w:instrText xml:space="preserve"> CITATION OpenIDPAPE \l 2057 </w:instrText>
                </w:r>
                <w:r>
                  <w:rPr>
                    <w:sz w:val="22"/>
                    <w:szCs w:val="22"/>
                  </w:rPr>
                  <w:fldChar w:fldCharType="separate"/>
                </w:r>
                <w:r w:rsidR="00C85908" w:rsidRPr="00C85908">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lastRenderedPageBreak/>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EBB4AB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0AA6D27A"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C85908" w:rsidRPr="00C85908">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1" w:history="1">
              <w:r w:rsidR="00757A11" w:rsidRPr="003A71AA">
                <w:t>https://fhir.nhs.uk/Id/accredited-system</w:t>
              </w:r>
            </w:hyperlink>
          </w:p>
          <w:p w14:paraId="6109ADC4" w14:textId="3563F4CD" w:rsidR="00757A11" w:rsidRPr="00AF5EF6" w:rsidRDefault="00757A11" w:rsidP="00A41E02">
            <w:pPr>
              <w:rPr>
                <w:sz w:val="22"/>
                <w:szCs w:val="22"/>
              </w:rPr>
            </w:pPr>
            <w:r>
              <w:rPr>
                <w:sz w:val="22"/>
                <w:szCs w:val="22"/>
              </w:rPr>
              <w:t xml:space="preserve">See </w:t>
            </w:r>
            <w:sdt>
              <w:sdtPr>
                <w:rPr>
                  <w:sz w:val="22"/>
                  <w:szCs w:val="22"/>
                </w:rPr>
                <w:id w:val="-780641673"/>
                <w:citation/>
              </w:sdtPr>
              <w:sdtContent>
                <w:r>
                  <w:rPr>
                    <w:sz w:val="22"/>
                    <w:szCs w:val="22"/>
                  </w:rPr>
                  <w:fldChar w:fldCharType="begin"/>
                </w:r>
                <w:r>
                  <w:rPr>
                    <w:sz w:val="22"/>
                    <w:szCs w:val="22"/>
                  </w:rPr>
                  <w:instrText xml:space="preserve"> CITATION NHSDAccessJWT \l 2057 </w:instrText>
                </w:r>
                <w:r>
                  <w:rPr>
                    <w:sz w:val="22"/>
                    <w:szCs w:val="22"/>
                  </w:rPr>
                  <w:fldChar w:fldCharType="separate"/>
                </w:r>
                <w:r w:rsidR="00C85908" w:rsidRPr="00C85908">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2" w:history="1">
              <w:r w:rsidRPr="003A71AA">
                <w:t>http://fhir.nhs.net/Id/nhs-number</w:t>
              </w:r>
            </w:hyperlink>
          </w:p>
          <w:p w14:paraId="27A963B8" w14:textId="3CC7DE7C" w:rsidR="00B41972" w:rsidRPr="00A41E02" w:rsidRDefault="00B41972" w:rsidP="00B41972">
            <w:pPr>
              <w:rPr>
                <w:sz w:val="22"/>
                <w:szCs w:val="22"/>
              </w:rPr>
            </w:pPr>
            <w:r>
              <w:rPr>
                <w:sz w:val="22"/>
                <w:szCs w:val="22"/>
              </w:rPr>
              <w:t xml:space="preserve">See </w:t>
            </w:r>
            <w:sdt>
              <w:sdtPr>
                <w:rPr>
                  <w:sz w:val="22"/>
                  <w:szCs w:val="22"/>
                </w:rPr>
                <w:id w:val="994917481"/>
                <w:citation/>
              </w:sdtPr>
              <w:sdtContent>
                <w:r>
                  <w:rPr>
                    <w:sz w:val="22"/>
                    <w:szCs w:val="22"/>
                  </w:rPr>
                  <w:fldChar w:fldCharType="begin"/>
                </w:r>
                <w:r>
                  <w:rPr>
                    <w:sz w:val="22"/>
                    <w:szCs w:val="22"/>
                  </w:rPr>
                  <w:instrText xml:space="preserve"> CITATION NHSDAccessJWT \l 2057 </w:instrText>
                </w:r>
                <w:r>
                  <w:rPr>
                    <w:sz w:val="22"/>
                    <w:szCs w:val="22"/>
                  </w:rPr>
                  <w:fldChar w:fldCharType="separate"/>
                </w:r>
                <w:r w:rsidR="00C85908" w:rsidRPr="00C85908">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69" w:name="_Toc512594875"/>
      <w:bookmarkStart w:id="70" w:name="_Toc23951537"/>
      <w:r>
        <w:t>JOSE</w:t>
      </w:r>
      <w:r w:rsidR="00AD3BFA">
        <w:t xml:space="preserve"> Signing</w:t>
      </w:r>
      <w:bookmarkEnd w:id="69"/>
      <w:bookmarkEnd w:id="70"/>
    </w:p>
    <w:p w14:paraId="4D54F68E" w14:textId="77777777" w:rsidR="00292CF9" w:rsidRDefault="00292CF9" w:rsidP="004266C6">
      <w:pPr>
        <w:keepNext/>
        <w:rPr>
          <w:lang w:eastAsia="en-US"/>
        </w:rPr>
      </w:pPr>
      <w:r>
        <w:rPr>
          <w:lang w:eastAsia="en-US"/>
        </w:rPr>
        <w:t>References:</w:t>
      </w:r>
    </w:p>
    <w:p w14:paraId="4F837CA7" w14:textId="1C526AF3"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Content>
          <w:r>
            <w:rPr>
              <w:lang w:eastAsia="en-US"/>
            </w:rPr>
            <w:fldChar w:fldCharType="begin"/>
          </w:r>
          <w:r>
            <w:rPr>
              <w:lang w:eastAsia="en-US"/>
            </w:rPr>
            <w:instrText xml:space="preserve"> CITATION Int2 \l 2057 </w:instrText>
          </w:r>
          <w:r>
            <w:rPr>
              <w:lang w:eastAsia="en-US"/>
            </w:rPr>
            <w:fldChar w:fldCharType="separate"/>
          </w:r>
          <w:r w:rsidR="00C85908">
            <w:rPr>
              <w:noProof/>
              <w:lang w:eastAsia="en-US"/>
            </w:rPr>
            <w:t>[4]</w:t>
          </w:r>
          <w:r>
            <w:rPr>
              <w:lang w:eastAsia="en-US"/>
            </w:rPr>
            <w:fldChar w:fldCharType="end"/>
          </w:r>
        </w:sdtContent>
      </w:sdt>
    </w:p>
    <w:p w14:paraId="15B986F1" w14:textId="7F971CB5"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Content>
          <w:r>
            <w:rPr>
              <w:lang w:eastAsia="en-US"/>
            </w:rPr>
            <w:fldChar w:fldCharType="begin"/>
          </w:r>
          <w:r>
            <w:rPr>
              <w:lang w:eastAsia="en-US"/>
            </w:rPr>
            <w:instrText xml:space="preserve"> CITATION RFC7515 \l 2057 </w:instrText>
          </w:r>
          <w:r>
            <w:rPr>
              <w:lang w:eastAsia="en-US"/>
            </w:rPr>
            <w:fldChar w:fldCharType="separate"/>
          </w:r>
          <w:r w:rsidR="00C85908">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lastRenderedPageBreak/>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1" w:name="_Toc512594876"/>
      <w:bookmarkStart w:id="72" w:name="_Toc23951538"/>
      <w:r>
        <w:rPr>
          <w:lang w:eastAsia="en-US"/>
        </w:rPr>
        <w:lastRenderedPageBreak/>
        <w:t>Data View</w:t>
      </w:r>
      <w:bookmarkEnd w:id="71"/>
      <w:bookmarkEnd w:id="72"/>
    </w:p>
    <w:p w14:paraId="6FF224E8" w14:textId="7491EB02" w:rsidR="007F2C4B" w:rsidRDefault="008807D2" w:rsidP="00D824E7">
      <w:pPr>
        <w:pStyle w:val="Heading2"/>
      </w:pPr>
      <w:bookmarkStart w:id="73" w:name="_Ref512264564"/>
      <w:bookmarkStart w:id="74" w:name="_Toc512594879"/>
      <w:bookmarkStart w:id="75" w:name="_Toc23951539"/>
      <w:bookmarkStart w:id="76" w:name="_Ref511057292"/>
      <w:bookmarkStart w:id="77" w:name="_Ref511057333"/>
      <w:bookmarkStart w:id="78" w:name="_Ref511057376"/>
      <w:bookmarkStart w:id="79" w:name="_Toc350847655"/>
      <w:r>
        <w:t>Vectors of Trust</w:t>
      </w:r>
      <w:bookmarkEnd w:id="73"/>
      <w:bookmarkEnd w:id="74"/>
      <w:bookmarkEnd w:id="75"/>
    </w:p>
    <w:p w14:paraId="377EDDCE" w14:textId="77777777" w:rsidR="007F2C4B" w:rsidRPr="000158AE" w:rsidRDefault="007F2C4B" w:rsidP="007F2C4B">
      <w:pPr>
        <w:rPr>
          <w:b/>
          <w:lang w:eastAsia="en-US"/>
        </w:rPr>
      </w:pPr>
      <w:r w:rsidRPr="000158AE">
        <w:rPr>
          <w:b/>
          <w:lang w:eastAsia="en-US"/>
        </w:rPr>
        <w:t>References</w:t>
      </w:r>
    </w:p>
    <w:p w14:paraId="5FB8F5A1" w14:textId="0A971E1A"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C85908">
            <w:rPr>
              <w:noProof/>
              <w:lang w:eastAsia="en-US"/>
            </w:rPr>
            <w:t>[12]</w:t>
          </w:r>
          <w:r w:rsidR="004E6C60">
            <w:rPr>
              <w:lang w:eastAsia="en-US"/>
            </w:rPr>
            <w:fldChar w:fldCharType="end"/>
          </w:r>
        </w:sdtContent>
      </w:sdt>
    </w:p>
    <w:p w14:paraId="1B227AE3" w14:textId="48E1A0BC"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C85908">
            <w:rPr>
              <w:noProof/>
              <w:lang w:eastAsia="en-US"/>
            </w:rPr>
            <w:t>[2]</w:t>
          </w:r>
          <w:r>
            <w:rPr>
              <w:lang w:eastAsia="en-US"/>
            </w:rPr>
            <w:fldChar w:fldCharType="end"/>
          </w:r>
        </w:sdtContent>
      </w:sdt>
    </w:p>
    <w:p w14:paraId="0DCFF001" w14:textId="21302DD8" w:rsidR="00AB3B12" w:rsidRDefault="00AE0A50" w:rsidP="00AE0A50">
      <w:pPr>
        <w:pStyle w:val="ListParagraph"/>
        <w:numPr>
          <w:ilvl w:val="0"/>
          <w:numId w:val="19"/>
        </w:numPr>
        <w:rPr>
          <w:lang w:eastAsia="en-US"/>
        </w:rPr>
      </w:pPr>
      <w:r w:rsidRPr="00AE0A50">
        <w:rPr>
          <w:lang w:eastAsia="en-US"/>
        </w:rPr>
        <w:t>Vectors of Trust</w:t>
      </w:r>
      <w:r w:rsidR="003C0313">
        <w:rPr>
          <w:lang w:eastAsia="en-US"/>
        </w:rPr>
        <w:t>, Draft RFC</w:t>
      </w:r>
      <w:r w:rsidRPr="00AE0A50">
        <w:rPr>
          <w:lang w:eastAsia="en-US"/>
        </w:rPr>
        <w:t xml:space="preserve"> </w:t>
      </w:r>
      <w:sdt>
        <w:sdtPr>
          <w:rPr>
            <w:lang w:eastAsia="en-US"/>
          </w:rPr>
          <w:id w:val="-248119106"/>
          <w:citation/>
        </w:sdtPr>
        <w:sdtContent>
          <w:r>
            <w:rPr>
              <w:lang w:eastAsia="en-US"/>
            </w:rPr>
            <w:fldChar w:fldCharType="begin"/>
          </w:r>
          <w:r>
            <w:rPr>
              <w:lang w:eastAsia="en-US"/>
            </w:rPr>
            <w:instrText xml:space="preserve"> CITATION Int \l 2057 </w:instrText>
          </w:r>
          <w:r>
            <w:rPr>
              <w:lang w:eastAsia="en-US"/>
            </w:rPr>
            <w:fldChar w:fldCharType="separate"/>
          </w:r>
          <w:r w:rsidR="00C85908">
            <w:rPr>
              <w:noProof/>
              <w:lang w:eastAsia="en-US"/>
            </w:rPr>
            <w:t>[3]</w:t>
          </w:r>
          <w:r>
            <w:rPr>
              <w:lang w:eastAsia="en-US"/>
            </w:rPr>
            <w:fldChar w:fldCharType="end"/>
          </w:r>
        </w:sdtContent>
      </w:sdt>
    </w:p>
    <w:p w14:paraId="2CF3A8C3" w14:textId="75159BE4" w:rsidR="002F0B1D" w:rsidRDefault="002F0B1D" w:rsidP="002F0B1D">
      <w:pPr>
        <w:pStyle w:val="ListParagraph"/>
        <w:numPr>
          <w:ilvl w:val="0"/>
          <w:numId w:val="19"/>
        </w:numPr>
        <w:rPr>
          <w:lang w:eastAsia="en-US"/>
        </w:rPr>
      </w:pPr>
      <w:r>
        <w:rPr>
          <w:noProof/>
        </w:rPr>
        <w:t xml:space="preserve">GPG44 </w:t>
      </w:r>
      <w:r w:rsidR="000157B3">
        <w:rPr>
          <w:noProof/>
        </w:rPr>
        <w:t>–</w:t>
      </w:r>
      <w:r>
        <w:rPr>
          <w:noProof/>
        </w:rPr>
        <w:t xml:space="preserve"> Authentication credentials for online government services </w:t>
      </w:r>
      <w:sdt>
        <w:sdtPr>
          <w:rPr>
            <w:noProof/>
          </w:rPr>
          <w:id w:val="-298683532"/>
          <w:citation/>
        </w:sdtPr>
        <w:sdtContent>
          <w:r>
            <w:rPr>
              <w:noProof/>
            </w:rPr>
            <w:fldChar w:fldCharType="begin"/>
          </w:r>
          <w:r>
            <w:rPr>
              <w:noProof/>
            </w:rPr>
            <w:instrText xml:space="preserve">CITATION GPG44 \l 2057 </w:instrText>
          </w:r>
          <w:r>
            <w:rPr>
              <w:noProof/>
            </w:rPr>
            <w:fldChar w:fldCharType="separate"/>
          </w:r>
          <w:r w:rsidR="00C85908">
            <w:rPr>
              <w:noProof/>
            </w:rPr>
            <w:t>[13]</w:t>
          </w:r>
          <w:r>
            <w:rPr>
              <w:noProof/>
            </w:rPr>
            <w:fldChar w:fldCharType="end"/>
          </w:r>
        </w:sdtContent>
      </w:sdt>
    </w:p>
    <w:p w14:paraId="190FF5B0" w14:textId="7DFE1A7E" w:rsidR="007F2C4B" w:rsidRDefault="007F2C4B" w:rsidP="002F0B1D">
      <w:pPr>
        <w:pStyle w:val="ListParagraph"/>
        <w:numPr>
          <w:ilvl w:val="0"/>
          <w:numId w:val="19"/>
        </w:numPr>
        <w:rPr>
          <w:lang w:eastAsia="en-US"/>
        </w:rPr>
      </w:pPr>
      <w:r>
        <w:rPr>
          <w:noProof/>
        </w:rPr>
        <w:t xml:space="preserve">GPG45 </w:t>
      </w:r>
      <w:r w:rsidR="000157B3">
        <w:rPr>
          <w:noProof/>
        </w:rPr>
        <w:t>–</w:t>
      </w:r>
      <w:r>
        <w:rPr>
          <w:noProof/>
        </w:rPr>
        <w:t xml:space="preserve"> Identity proofing and verification of an individual </w:t>
      </w:r>
      <w:sdt>
        <w:sdtPr>
          <w:rPr>
            <w:noProof/>
          </w:rPr>
          <w:id w:val="-1323508124"/>
          <w:citation/>
        </w:sdtPr>
        <w:sdtContent>
          <w:r>
            <w:rPr>
              <w:noProof/>
            </w:rPr>
            <w:fldChar w:fldCharType="begin"/>
          </w:r>
          <w:r w:rsidR="0073065B">
            <w:rPr>
              <w:noProof/>
            </w:rPr>
            <w:instrText xml:space="preserve">CITATION GPG45 \l 2057 </w:instrText>
          </w:r>
          <w:r>
            <w:rPr>
              <w:noProof/>
            </w:rPr>
            <w:fldChar w:fldCharType="separate"/>
          </w:r>
          <w:r w:rsidR="00C85908">
            <w:rPr>
              <w:noProof/>
            </w:rPr>
            <w:t>[14]</w:t>
          </w:r>
          <w:r>
            <w:rPr>
              <w:noProof/>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r>
        <w:t>Verification of Identity</w:t>
      </w:r>
      <w:r w:rsidR="007A2D97">
        <w:t xml:space="preserve"> Levels</w:t>
      </w:r>
    </w:p>
    <w:p w14:paraId="675BA680" w14:textId="3B85D548"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C85908">
            <w:rPr>
              <w:noProof/>
              <w:lang w:eastAsia="en-US"/>
            </w:rPr>
            <w:t>[12]</w:t>
          </w:r>
          <w:r w:rsidR="00DE15F3">
            <w:rPr>
              <w:lang w:eastAsia="en-US"/>
            </w:rPr>
            <w:fldChar w:fldCharType="end"/>
          </w:r>
        </w:sdtContent>
      </w:sdt>
      <w:r w:rsidR="009561DA">
        <w:rPr>
          <w:lang w:eastAsia="en-US"/>
        </w:rPr>
        <w:t xml:space="preserve"> and GPG45</w:t>
      </w:r>
    </w:p>
    <w:p w14:paraId="0A07F187" w14:textId="6836BAC1" w:rsidR="00CF52E5" w:rsidRDefault="00CF52E5" w:rsidP="00CF52E5">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1440CE" w:rsidR="00036091" w:rsidRDefault="00036091" w:rsidP="00162813">
            <w:pPr>
              <w:rPr>
                <w:sz w:val="22"/>
                <w:szCs w:val="22"/>
              </w:rPr>
            </w:pPr>
            <w:r>
              <w:rPr>
                <w:sz w:val="22"/>
                <w:szCs w:val="22"/>
              </w:rPr>
              <w:t>This maps to ‘Verification – None’ within DCB3051</w:t>
            </w:r>
          </w:p>
        </w:tc>
      </w:tr>
      <w:tr w:rsidR="009561DA" w:rsidRPr="0064326D" w14:paraId="4B370E1D" w14:textId="77777777" w:rsidTr="00812DA8">
        <w:trPr>
          <w:cantSplit/>
          <w:jc w:val="center"/>
        </w:trPr>
        <w:tc>
          <w:tcPr>
            <w:tcW w:w="1857" w:type="dxa"/>
          </w:tcPr>
          <w:p w14:paraId="151D5BED" w14:textId="11F6D78B" w:rsidR="009561DA" w:rsidRDefault="009561DA" w:rsidP="009561DA">
            <w:pPr>
              <w:jc w:val="center"/>
              <w:rPr>
                <w:sz w:val="22"/>
                <w:szCs w:val="22"/>
              </w:rPr>
            </w:pPr>
            <w:r>
              <w:rPr>
                <w:sz w:val="22"/>
                <w:szCs w:val="22"/>
              </w:rPr>
              <w:t>P</w:t>
            </w:r>
            <w:r w:rsidR="008F66BD">
              <w:rPr>
                <w:sz w:val="22"/>
                <w:szCs w:val="22"/>
              </w:rPr>
              <w:t>3</w:t>
            </w:r>
          </w:p>
        </w:tc>
        <w:tc>
          <w:tcPr>
            <w:tcW w:w="7680" w:type="dxa"/>
          </w:tcPr>
          <w:p w14:paraId="225C5509" w14:textId="38E4FDA3" w:rsidR="009561DA" w:rsidRPr="00162813" w:rsidRDefault="009561DA" w:rsidP="009561DA">
            <w:pPr>
              <w:rPr>
                <w:sz w:val="22"/>
                <w:szCs w:val="22"/>
              </w:rPr>
            </w:pPr>
            <w:r>
              <w:rPr>
                <w:sz w:val="22"/>
                <w:szCs w:val="22"/>
              </w:rPr>
              <w:t>Identity proven via GPG45 LOA L1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0157B3" w:rsidRPr="0064326D" w14:paraId="3B760774" w14:textId="77777777" w:rsidTr="00812DA8">
        <w:trPr>
          <w:cantSplit/>
          <w:jc w:val="center"/>
        </w:trPr>
        <w:tc>
          <w:tcPr>
            <w:tcW w:w="1857" w:type="dxa"/>
          </w:tcPr>
          <w:p w14:paraId="74F7CA54" w14:textId="7EE2F00C" w:rsidR="000157B3" w:rsidRDefault="000157B3" w:rsidP="0087344E">
            <w:pPr>
              <w:jc w:val="center"/>
              <w:rPr>
                <w:sz w:val="22"/>
                <w:szCs w:val="22"/>
              </w:rPr>
            </w:pPr>
            <w:r>
              <w:rPr>
                <w:sz w:val="22"/>
                <w:szCs w:val="22"/>
              </w:rPr>
              <w:t>P6</w:t>
            </w:r>
          </w:p>
        </w:tc>
        <w:tc>
          <w:tcPr>
            <w:tcW w:w="7680" w:type="dxa"/>
          </w:tcPr>
          <w:p w14:paraId="6119F26C" w14:textId="046037BE" w:rsidR="000157B3" w:rsidRDefault="00A2101A" w:rsidP="006D4E08">
            <w:pPr>
              <w:rPr>
                <w:sz w:val="22"/>
                <w:szCs w:val="22"/>
              </w:rPr>
            </w:pPr>
            <w:r>
              <w:rPr>
                <w:sz w:val="22"/>
                <w:szCs w:val="22"/>
              </w:rPr>
              <w:t>Verified</w:t>
            </w:r>
            <w:r w:rsidR="001632D7">
              <w:rPr>
                <w:sz w:val="22"/>
                <w:szCs w:val="22"/>
              </w:rPr>
              <w:t xml:space="preserve"> to P5 with some additional checks</w:t>
            </w:r>
            <w:r w:rsidR="00CC4135">
              <w:rPr>
                <w:sz w:val="22"/>
                <w:szCs w:val="22"/>
              </w:rPr>
              <w:t xml:space="preserve"> or assertion from a trusted source (such as healthcare worker </w:t>
            </w:r>
            <w:r w:rsidR="00D228FF">
              <w:rPr>
                <w:sz w:val="22"/>
                <w:szCs w:val="22"/>
              </w:rPr>
              <w:t xml:space="preserve">who has an established relationship with the </w:t>
            </w:r>
            <w:r w:rsidR="00DA09AA">
              <w:rPr>
                <w:sz w:val="22"/>
                <w:szCs w:val="22"/>
              </w:rPr>
              <w:t>citizen)</w:t>
            </w:r>
          </w:p>
        </w:tc>
      </w:tr>
      <w:tr w:rsidR="00B029E9" w:rsidRPr="0064326D" w14:paraId="1A0BB506" w14:textId="77777777" w:rsidTr="009B7788">
        <w:trPr>
          <w:cantSplit/>
          <w:jc w:val="center"/>
        </w:trPr>
        <w:tc>
          <w:tcPr>
            <w:tcW w:w="1857" w:type="dxa"/>
          </w:tcPr>
          <w:p w14:paraId="7A9CF9A9" w14:textId="15B8BB0D" w:rsidR="00B029E9" w:rsidRDefault="00B029E9" w:rsidP="009B7788">
            <w:pPr>
              <w:jc w:val="center"/>
              <w:rPr>
                <w:sz w:val="22"/>
                <w:szCs w:val="22"/>
              </w:rPr>
            </w:pPr>
            <w:r>
              <w:rPr>
                <w:sz w:val="22"/>
                <w:szCs w:val="22"/>
              </w:rPr>
              <w:t>P7</w:t>
            </w:r>
          </w:p>
        </w:tc>
        <w:tc>
          <w:tcPr>
            <w:tcW w:w="7680" w:type="dxa"/>
          </w:tcPr>
          <w:p w14:paraId="7322D329" w14:textId="77777777" w:rsidR="00B029E9" w:rsidRPr="00162813" w:rsidRDefault="00B029E9" w:rsidP="009B7788">
            <w:pPr>
              <w:rPr>
                <w:sz w:val="22"/>
                <w:szCs w:val="22"/>
              </w:rPr>
            </w:pPr>
            <w:r>
              <w:rPr>
                <w:sz w:val="22"/>
                <w:szCs w:val="22"/>
              </w:rPr>
              <w:t>Identity proven via GPG45 LOA L2</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6"/>
    <w:bookmarkEnd w:id="77"/>
    <w:bookmarkEnd w:id="78"/>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2013"/>
        <w:gridCol w:w="7229"/>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0" w:name="_Ref512593215"/>
      <w:r>
        <w:t>Requesting Vectors of</w:t>
      </w:r>
      <w:r w:rsidR="006B7ADB">
        <w:t xml:space="preserve"> Trust values</w:t>
      </w:r>
      <w:bookmarkEnd w:id="80"/>
    </w:p>
    <w:p w14:paraId="3F96D516" w14:textId="07533C2A" w:rsidR="00BF1753"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w:t>
      </w:r>
    </w:p>
    <w:p w14:paraId="6A3554D7" w14:textId="19E84008" w:rsidR="00F650BF" w:rsidRDefault="00F650BF" w:rsidP="00F650BF">
      <w:pPr>
        <w:rPr>
          <w:lang w:eastAsia="en-US"/>
        </w:rPr>
      </w:pPr>
      <w:r>
        <w:rPr>
          <w:lang w:eastAsia="en-US"/>
        </w:rPr>
        <w:t xml:space="preserve">The component values within each vector are ANDed together while the separate vectors are </w:t>
      </w:r>
      <w:proofErr w:type="spellStart"/>
      <w:r>
        <w:rPr>
          <w:lang w:eastAsia="en-US"/>
        </w:rPr>
        <w:t>ORed</w:t>
      </w:r>
      <w:proofErr w:type="spellEnd"/>
      <w:r>
        <w:rPr>
          <w:lang w:eastAsia="en-US"/>
        </w:rPr>
        <w:t xml:space="preserve"> together.  For example, a list of vectors in the form </w:t>
      </w:r>
      <w:r w:rsidR="00D1354F">
        <w:rPr>
          <w:lang w:eastAsia="en-US"/>
        </w:rPr>
        <w:t>‘</w:t>
      </w:r>
      <w:r>
        <w:rPr>
          <w:lang w:eastAsia="en-US"/>
        </w:rPr>
        <w:t>["</w:t>
      </w:r>
      <w:r w:rsidR="00115144">
        <w:rPr>
          <w:lang w:eastAsia="en-US"/>
        </w:rPr>
        <w:t>P9</w:t>
      </w:r>
      <w:r>
        <w:rPr>
          <w:lang w:eastAsia="en-US"/>
        </w:rPr>
        <w:t>.C</w:t>
      </w:r>
      <w:r w:rsidR="00CE0CFA">
        <w:rPr>
          <w:lang w:eastAsia="en-US"/>
        </w:rPr>
        <w:t>p</w:t>
      </w:r>
      <w:r>
        <w:rPr>
          <w:lang w:eastAsia="en-US"/>
        </w:rPr>
        <w:t>.C</w:t>
      </w:r>
      <w:r w:rsidR="00CE0CFA">
        <w:rPr>
          <w:lang w:eastAsia="en-US"/>
        </w:rPr>
        <w:t>d</w:t>
      </w:r>
      <w:r w:rsidR="00BF1753">
        <w:rPr>
          <w:lang w:eastAsia="en-US"/>
        </w:rPr>
        <w:t xml:space="preserve"> </w:t>
      </w:r>
      <w:r>
        <w:rPr>
          <w:lang w:eastAsia="en-US"/>
        </w:rPr>
        <w:t>", "</w:t>
      </w:r>
      <w:r w:rsidR="00BD4171">
        <w:rPr>
          <w:lang w:eastAsia="en-US"/>
        </w:rPr>
        <w:t>P9.</w:t>
      </w:r>
      <w:r>
        <w:rPr>
          <w:lang w:eastAsia="en-US"/>
        </w:rPr>
        <w:t>C</w:t>
      </w:r>
      <w:r w:rsidR="00CE0CFA">
        <w:rPr>
          <w:lang w:eastAsia="en-US"/>
        </w:rPr>
        <w:t>k</w:t>
      </w:r>
      <w:r>
        <w:rPr>
          <w:lang w:eastAsia="en-US"/>
        </w:rPr>
        <w:t>"]</w:t>
      </w:r>
      <w:r w:rsidR="00D1354F">
        <w:rPr>
          <w:lang w:eastAsia="en-US"/>
        </w:rPr>
        <w:t>’</w:t>
      </w:r>
      <w:r>
        <w:rPr>
          <w:lang w:eastAsia="en-US"/>
        </w:rPr>
        <w:t xml:space="preserve"> is stating that either the full set of "</w:t>
      </w:r>
      <w:r w:rsidR="00115144">
        <w:rPr>
          <w:lang w:eastAsia="en-US"/>
        </w:rPr>
        <w:t>P9</w:t>
      </w:r>
      <w:r>
        <w:rPr>
          <w:lang w:eastAsia="en-US"/>
        </w:rPr>
        <w:t xml:space="preserve"> AND C</w:t>
      </w:r>
      <w:r w:rsidR="00CE0CFA">
        <w:rPr>
          <w:lang w:eastAsia="en-US"/>
        </w:rPr>
        <w:t>p</w:t>
      </w:r>
      <w:r>
        <w:rPr>
          <w:lang w:eastAsia="en-US"/>
        </w:rPr>
        <w:t xml:space="preserve"> AND C</w:t>
      </w:r>
      <w:r w:rsidR="00CE0CFA">
        <w:rPr>
          <w:lang w:eastAsia="en-US"/>
        </w:rPr>
        <w:t>d</w:t>
      </w:r>
      <w:r>
        <w:rPr>
          <w:lang w:eastAsia="en-US"/>
        </w:rPr>
        <w:t>" simultaneously OR the full set of "</w:t>
      </w:r>
      <w:r w:rsidR="00BD4171">
        <w:rPr>
          <w:lang w:eastAsia="en-US"/>
        </w:rPr>
        <w:t xml:space="preserve">P9 AND </w:t>
      </w:r>
      <w:r>
        <w:rPr>
          <w:lang w:eastAsia="en-US"/>
        </w:rPr>
        <w:t>C</w:t>
      </w:r>
      <w:r w:rsidR="00CE0CFA">
        <w:rPr>
          <w:lang w:eastAsia="en-US"/>
        </w:rPr>
        <w:t>k</w:t>
      </w:r>
      <w:r>
        <w:rPr>
          <w:lang w:eastAsia="en-US"/>
        </w:rPr>
        <w:t xml:space="preserve">" simultaneously are acceptable </w:t>
      </w:r>
      <w:r w:rsidR="00120AE7">
        <w:rPr>
          <w:lang w:eastAsia="en-US"/>
        </w:rPr>
        <w:t xml:space="preserve">for </w:t>
      </w:r>
      <w:r>
        <w:rPr>
          <w:lang w:eastAsia="en-US"/>
        </w:rPr>
        <w:t>this transaction.</w:t>
      </w:r>
    </w:p>
    <w:p w14:paraId="39B71752" w14:textId="409E73D5"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1" w:name="_Ref512593225"/>
      <w:r>
        <w:lastRenderedPageBreak/>
        <w:t xml:space="preserve">Returning </w:t>
      </w:r>
      <w:r w:rsidR="00561E77">
        <w:t>Vectors of Trust values</w:t>
      </w:r>
      <w:bookmarkEnd w:id="81"/>
    </w:p>
    <w:p w14:paraId="422CB909" w14:textId="7DA23032"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3"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82" w:name="_Ref512590994"/>
      <w:r>
        <w:t>Trustmark</w:t>
      </w:r>
      <w:bookmarkEnd w:id="82"/>
    </w:p>
    <w:p w14:paraId="5FDE1C8E" w14:textId="77777777" w:rsidR="007B19DA" w:rsidRPr="000158AE" w:rsidRDefault="007B19DA" w:rsidP="007B19DA">
      <w:pPr>
        <w:rPr>
          <w:b/>
          <w:lang w:eastAsia="en-US"/>
        </w:rPr>
      </w:pPr>
      <w:r w:rsidRPr="000158AE">
        <w:rPr>
          <w:b/>
          <w:lang w:eastAsia="en-US"/>
        </w:rPr>
        <w:t>References</w:t>
      </w:r>
    </w:p>
    <w:p w14:paraId="28EA5E51" w14:textId="63384796" w:rsidR="007B19DA" w:rsidRDefault="007B19DA" w:rsidP="007B19DA">
      <w:pPr>
        <w:pStyle w:val="ListParagraph"/>
        <w:numPr>
          <w:ilvl w:val="0"/>
          <w:numId w:val="19"/>
        </w:numPr>
        <w:rPr>
          <w:lang w:eastAsia="en-US"/>
        </w:rPr>
      </w:pPr>
      <w:r w:rsidRPr="00AE0A50">
        <w:rPr>
          <w:lang w:eastAsia="en-US"/>
        </w:rPr>
        <w:t>Vectors of Trust</w:t>
      </w:r>
      <w:r>
        <w:rPr>
          <w:lang w:eastAsia="en-US"/>
        </w:rPr>
        <w:t>, Draft RFC</w:t>
      </w:r>
      <w:r w:rsidRPr="00AE0A50">
        <w:rPr>
          <w:lang w:eastAsia="en-US"/>
        </w:rPr>
        <w:t xml:space="preserve"> </w:t>
      </w:r>
      <w:sdt>
        <w:sdtPr>
          <w:rPr>
            <w:lang w:eastAsia="en-US"/>
          </w:rPr>
          <w:id w:val="-1039280796"/>
          <w:citation/>
        </w:sdtPr>
        <w:sdtContent>
          <w:r>
            <w:rPr>
              <w:lang w:eastAsia="en-US"/>
            </w:rPr>
            <w:fldChar w:fldCharType="begin"/>
          </w:r>
          <w:r>
            <w:rPr>
              <w:lang w:eastAsia="en-US"/>
            </w:rPr>
            <w:instrText xml:space="preserve"> CITATION Int \l 2057 </w:instrText>
          </w:r>
          <w:r>
            <w:rPr>
              <w:lang w:eastAsia="en-US"/>
            </w:rPr>
            <w:fldChar w:fldCharType="separate"/>
          </w:r>
          <w:r w:rsidR="00C85908">
            <w:rPr>
              <w:noProof/>
              <w:lang w:eastAsia="en-US"/>
            </w:rPr>
            <w:t>[3]</w:t>
          </w:r>
          <w:r>
            <w:rPr>
              <w:lang w:eastAsia="en-US"/>
            </w:rPr>
            <w:fldChar w:fldCharType="end"/>
          </w:r>
        </w:sdtContent>
      </w:sdt>
      <w:r>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5FF0163F"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C85908">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817"/>
        <w:gridCol w:w="7425"/>
      </w:tblGrid>
      <w:tr w:rsidR="00177DC6" w:rsidRPr="0064326D" w14:paraId="77C4B030" w14:textId="77777777" w:rsidTr="00357CCD">
        <w:trPr>
          <w:cnfStyle w:val="100000000000" w:firstRow="1" w:lastRow="0" w:firstColumn="0" w:lastColumn="0" w:oddVBand="0" w:evenVBand="0" w:oddHBand="0" w:evenHBand="0" w:firstRowFirstColumn="0" w:firstRowLastColumn="0" w:lastRowFirstColumn="0" w:lastRowLastColumn="0"/>
          <w:cantSplit/>
          <w:tblHeader/>
          <w:jc w:val="center"/>
        </w:trPr>
        <w:tc>
          <w:tcPr>
            <w:tcW w:w="1817" w:type="dxa"/>
          </w:tcPr>
          <w:p w14:paraId="2AED5BA9" w14:textId="5F9D15A8" w:rsidR="00177DC6" w:rsidRDefault="00177DC6" w:rsidP="0087344E">
            <w:pPr>
              <w:jc w:val="center"/>
              <w:rPr>
                <w:sz w:val="22"/>
                <w:szCs w:val="22"/>
              </w:rPr>
            </w:pPr>
            <w:r>
              <w:rPr>
                <w:sz w:val="22"/>
                <w:szCs w:val="22"/>
              </w:rPr>
              <w:t>Vector</w:t>
            </w:r>
          </w:p>
        </w:tc>
        <w:tc>
          <w:tcPr>
            <w:tcW w:w="7425"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357CCD">
        <w:trPr>
          <w:cantSplit/>
          <w:jc w:val="center"/>
        </w:trPr>
        <w:tc>
          <w:tcPr>
            <w:tcW w:w="1817"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425" w:type="dxa"/>
          </w:tcPr>
          <w:p w14:paraId="4EB32585" w14:textId="6A0CBB74" w:rsidR="00177DC6" w:rsidRPr="00BC42D7" w:rsidRDefault="00587043" w:rsidP="0087344E">
            <w:pPr>
              <w:rPr>
                <w:sz w:val="22"/>
                <w:szCs w:val="22"/>
              </w:rPr>
            </w:pPr>
            <w:r>
              <w:rPr>
                <w:sz w:val="22"/>
                <w:szCs w:val="22"/>
              </w:rPr>
              <w:t>No Identity verification, user authenticated using password</w:t>
            </w:r>
          </w:p>
        </w:tc>
      </w:tr>
      <w:tr w:rsidR="00177DC6" w:rsidRPr="0064326D" w14:paraId="5109671D" w14:textId="77777777" w:rsidTr="00357CCD">
        <w:trPr>
          <w:cantSplit/>
          <w:jc w:val="center"/>
        </w:trPr>
        <w:tc>
          <w:tcPr>
            <w:tcW w:w="1817" w:type="dxa"/>
          </w:tcPr>
          <w:p w14:paraId="7EA6E28A" w14:textId="55D8F1C8" w:rsidR="00177DC6" w:rsidRDefault="00956119" w:rsidP="0087344E">
            <w:pPr>
              <w:jc w:val="center"/>
              <w:rPr>
                <w:sz w:val="22"/>
                <w:szCs w:val="22"/>
              </w:rPr>
            </w:pPr>
            <w:r>
              <w:rPr>
                <w:sz w:val="22"/>
                <w:szCs w:val="22"/>
              </w:rPr>
              <w:t>“P5.</w:t>
            </w:r>
            <w:proofErr w:type="gramStart"/>
            <w:r w:rsidR="00724C89">
              <w:rPr>
                <w:sz w:val="22"/>
                <w:szCs w:val="22"/>
              </w:rPr>
              <w:t>C</w:t>
            </w:r>
            <w:r w:rsidR="00357CCD">
              <w:rPr>
                <w:sz w:val="22"/>
                <w:szCs w:val="22"/>
              </w:rPr>
              <w:t>p</w:t>
            </w:r>
            <w:r w:rsidR="00724C89">
              <w:rPr>
                <w:sz w:val="22"/>
                <w:szCs w:val="22"/>
              </w:rPr>
              <w:t>.C</w:t>
            </w:r>
            <w:r w:rsidR="00357CCD">
              <w:rPr>
                <w:sz w:val="22"/>
                <w:szCs w:val="22"/>
              </w:rPr>
              <w:t>d</w:t>
            </w:r>
            <w:proofErr w:type="gramEnd"/>
            <w:r w:rsidR="00724C89">
              <w:rPr>
                <w:sz w:val="22"/>
                <w:szCs w:val="22"/>
              </w:rPr>
              <w:t>”</w:t>
            </w:r>
          </w:p>
        </w:tc>
        <w:tc>
          <w:tcPr>
            <w:tcW w:w="7425" w:type="dxa"/>
          </w:tcPr>
          <w:p w14:paraId="3B308FCC" w14:textId="062D50A0" w:rsidR="00177DC6" w:rsidRPr="0064326D" w:rsidRDefault="00895CFE" w:rsidP="0087344E">
            <w:pPr>
              <w:rPr>
                <w:sz w:val="22"/>
                <w:szCs w:val="22"/>
              </w:rPr>
            </w:pPr>
            <w:r>
              <w:rPr>
                <w:sz w:val="22"/>
                <w:szCs w:val="22"/>
              </w:rPr>
              <w:t>Medium</w:t>
            </w:r>
            <w:r w:rsidR="00724C89">
              <w:rPr>
                <w:sz w:val="22"/>
                <w:szCs w:val="22"/>
              </w:rPr>
              <w:t xml:space="preserve"> Identity verification, user authenticated using password and </w:t>
            </w:r>
            <w:r w:rsidR="00054176">
              <w:rPr>
                <w:sz w:val="22"/>
                <w:szCs w:val="22"/>
              </w:rPr>
              <w:t xml:space="preserve">enrolled </w:t>
            </w:r>
            <w:r w:rsidR="00724C89">
              <w:rPr>
                <w:sz w:val="22"/>
                <w:szCs w:val="22"/>
              </w:rPr>
              <w:t>device</w:t>
            </w:r>
            <w:r w:rsidR="00054176">
              <w:rPr>
                <w:sz w:val="22"/>
                <w:szCs w:val="22"/>
              </w:rPr>
              <w:t xml:space="preserve"> (2FA)</w:t>
            </w:r>
          </w:p>
        </w:tc>
      </w:tr>
      <w:tr w:rsidR="00177DC6" w:rsidRPr="0064326D" w14:paraId="00900B20" w14:textId="77777777" w:rsidTr="00357CCD">
        <w:trPr>
          <w:cantSplit/>
          <w:jc w:val="center"/>
        </w:trPr>
        <w:tc>
          <w:tcPr>
            <w:tcW w:w="1817" w:type="dxa"/>
          </w:tcPr>
          <w:p w14:paraId="70C5B3DA" w14:textId="1B0CAD82" w:rsidR="00177DC6" w:rsidRDefault="00054176" w:rsidP="0087344E">
            <w:pPr>
              <w:jc w:val="center"/>
              <w:rPr>
                <w:sz w:val="22"/>
                <w:szCs w:val="22"/>
              </w:rPr>
            </w:pPr>
            <w:r>
              <w:rPr>
                <w:sz w:val="22"/>
                <w:szCs w:val="22"/>
              </w:rPr>
              <w:t>“P5.</w:t>
            </w:r>
            <w:proofErr w:type="gramStart"/>
            <w:r>
              <w:rPr>
                <w:sz w:val="22"/>
                <w:szCs w:val="22"/>
              </w:rPr>
              <w:t>C</w:t>
            </w:r>
            <w:r w:rsidR="00357CCD">
              <w:rPr>
                <w:sz w:val="22"/>
                <w:szCs w:val="22"/>
              </w:rPr>
              <w:t>p</w:t>
            </w:r>
            <w:r>
              <w:rPr>
                <w:sz w:val="22"/>
                <w:szCs w:val="22"/>
              </w:rPr>
              <w:t>.C</w:t>
            </w:r>
            <w:r w:rsidR="00357CCD">
              <w:rPr>
                <w:sz w:val="22"/>
                <w:szCs w:val="22"/>
              </w:rPr>
              <w:t>k</w:t>
            </w:r>
            <w:proofErr w:type="gramEnd"/>
            <w:r>
              <w:rPr>
                <w:sz w:val="22"/>
                <w:szCs w:val="22"/>
              </w:rPr>
              <w:t>”</w:t>
            </w:r>
          </w:p>
        </w:tc>
        <w:tc>
          <w:tcPr>
            <w:tcW w:w="7425" w:type="dxa"/>
          </w:tcPr>
          <w:p w14:paraId="4B511499" w14:textId="247A4395" w:rsidR="00177DC6" w:rsidRDefault="00895CFE" w:rsidP="0087344E">
            <w:pPr>
              <w:rPr>
                <w:sz w:val="22"/>
                <w:szCs w:val="22"/>
              </w:rPr>
            </w:pPr>
            <w:r>
              <w:rPr>
                <w:sz w:val="22"/>
                <w:szCs w:val="22"/>
              </w:rPr>
              <w:t xml:space="preserve">Medium </w:t>
            </w:r>
            <w:r w:rsidR="00054176">
              <w:rPr>
                <w:sz w:val="22"/>
                <w:szCs w:val="22"/>
              </w:rPr>
              <w:t xml:space="preserve">Identity verification, user authenticated using password and </w:t>
            </w:r>
            <w:r>
              <w:rPr>
                <w:sz w:val="22"/>
                <w:szCs w:val="22"/>
              </w:rPr>
              <w:t xml:space="preserve">shared </w:t>
            </w:r>
            <w:r w:rsidR="00054176">
              <w:rPr>
                <w:sz w:val="22"/>
                <w:szCs w:val="22"/>
              </w:rPr>
              <w:t xml:space="preserve">key </w:t>
            </w:r>
            <w:r>
              <w:rPr>
                <w:sz w:val="22"/>
                <w:szCs w:val="22"/>
              </w:rPr>
              <w:t xml:space="preserve">within a </w:t>
            </w:r>
            <w:r w:rsidR="00054176">
              <w:rPr>
                <w:sz w:val="22"/>
                <w:szCs w:val="22"/>
              </w:rPr>
              <w:t>device (2FA)</w:t>
            </w:r>
          </w:p>
        </w:tc>
      </w:tr>
      <w:tr w:rsidR="002A2C37" w:rsidRPr="0064326D" w14:paraId="2CDCDB3F" w14:textId="77777777" w:rsidTr="00357CCD">
        <w:trPr>
          <w:cantSplit/>
          <w:jc w:val="center"/>
        </w:trPr>
        <w:tc>
          <w:tcPr>
            <w:tcW w:w="1817" w:type="dxa"/>
          </w:tcPr>
          <w:p w14:paraId="5C99D532" w14:textId="08F76BE0" w:rsidR="002A2C37" w:rsidRDefault="002A2C37" w:rsidP="002A2C37">
            <w:pPr>
              <w:jc w:val="center"/>
              <w:rPr>
                <w:sz w:val="22"/>
                <w:szCs w:val="22"/>
              </w:rPr>
            </w:pPr>
            <w:r>
              <w:rPr>
                <w:sz w:val="22"/>
                <w:szCs w:val="22"/>
              </w:rPr>
              <w:t>“</w:t>
            </w:r>
            <w:r w:rsidR="00115144">
              <w:rPr>
                <w:sz w:val="22"/>
                <w:szCs w:val="22"/>
              </w:rPr>
              <w:t>P9</w:t>
            </w:r>
            <w:r>
              <w:rPr>
                <w:sz w:val="22"/>
                <w:szCs w:val="22"/>
              </w:rPr>
              <w:t>.</w:t>
            </w:r>
            <w:proofErr w:type="gramStart"/>
            <w:r>
              <w:rPr>
                <w:sz w:val="22"/>
                <w:szCs w:val="22"/>
              </w:rPr>
              <w:t>C</w:t>
            </w:r>
            <w:r w:rsidR="00357CCD">
              <w:rPr>
                <w:sz w:val="22"/>
                <w:szCs w:val="22"/>
              </w:rPr>
              <w:t>p</w:t>
            </w:r>
            <w:r>
              <w:rPr>
                <w:sz w:val="22"/>
                <w:szCs w:val="22"/>
              </w:rPr>
              <w:t>.C</w:t>
            </w:r>
            <w:r w:rsidR="00357CCD">
              <w:rPr>
                <w:sz w:val="22"/>
                <w:szCs w:val="22"/>
              </w:rPr>
              <w:t>d</w:t>
            </w:r>
            <w:proofErr w:type="gramEnd"/>
            <w:r>
              <w:rPr>
                <w:sz w:val="22"/>
                <w:szCs w:val="22"/>
              </w:rPr>
              <w:t>”</w:t>
            </w:r>
          </w:p>
        </w:tc>
        <w:tc>
          <w:tcPr>
            <w:tcW w:w="7425" w:type="dxa"/>
          </w:tcPr>
          <w:p w14:paraId="1494D5DA" w14:textId="7C0AF479" w:rsidR="002A2C37" w:rsidRDefault="002A2C37" w:rsidP="002A2C37">
            <w:pPr>
              <w:rPr>
                <w:sz w:val="22"/>
                <w:szCs w:val="22"/>
              </w:rPr>
            </w:pPr>
            <w:r>
              <w:rPr>
                <w:sz w:val="22"/>
                <w:szCs w:val="22"/>
              </w:rPr>
              <w:t>High Identity verification, user authenticated using password and enrolled device (2FA)</w:t>
            </w:r>
          </w:p>
        </w:tc>
      </w:tr>
      <w:tr w:rsidR="002A2C37" w:rsidRPr="0064326D" w14:paraId="2FC36C01" w14:textId="77777777" w:rsidTr="00357CCD">
        <w:trPr>
          <w:cantSplit/>
          <w:jc w:val="center"/>
        </w:trPr>
        <w:tc>
          <w:tcPr>
            <w:tcW w:w="1817" w:type="dxa"/>
          </w:tcPr>
          <w:p w14:paraId="6C02693F" w14:textId="16F22042" w:rsidR="002A2C37" w:rsidRDefault="002A2C37" w:rsidP="002A2C37">
            <w:pPr>
              <w:jc w:val="center"/>
              <w:rPr>
                <w:sz w:val="22"/>
                <w:szCs w:val="22"/>
              </w:rPr>
            </w:pPr>
            <w:r>
              <w:rPr>
                <w:sz w:val="22"/>
                <w:szCs w:val="22"/>
              </w:rPr>
              <w:t>“</w:t>
            </w:r>
            <w:r w:rsidR="00115144">
              <w:rPr>
                <w:sz w:val="22"/>
                <w:szCs w:val="22"/>
              </w:rPr>
              <w:t>P9</w:t>
            </w:r>
            <w:r>
              <w:rPr>
                <w:sz w:val="22"/>
                <w:szCs w:val="22"/>
              </w:rPr>
              <w:t>.</w:t>
            </w:r>
            <w:proofErr w:type="gramStart"/>
            <w:r>
              <w:rPr>
                <w:sz w:val="22"/>
                <w:szCs w:val="22"/>
              </w:rPr>
              <w:t>C</w:t>
            </w:r>
            <w:r w:rsidR="00357CCD">
              <w:rPr>
                <w:sz w:val="22"/>
                <w:szCs w:val="22"/>
              </w:rPr>
              <w:t>p</w:t>
            </w:r>
            <w:r>
              <w:rPr>
                <w:sz w:val="22"/>
                <w:szCs w:val="22"/>
              </w:rPr>
              <w:t>.C</w:t>
            </w:r>
            <w:r w:rsidR="00357CCD">
              <w:rPr>
                <w:sz w:val="22"/>
                <w:szCs w:val="22"/>
              </w:rPr>
              <w:t>k</w:t>
            </w:r>
            <w:proofErr w:type="gramEnd"/>
            <w:r>
              <w:rPr>
                <w:sz w:val="22"/>
                <w:szCs w:val="22"/>
              </w:rPr>
              <w:t>”</w:t>
            </w:r>
          </w:p>
        </w:tc>
        <w:tc>
          <w:tcPr>
            <w:tcW w:w="7425" w:type="dxa"/>
          </w:tcPr>
          <w:p w14:paraId="338C7DD0" w14:textId="0949A69D" w:rsidR="002A2C37" w:rsidRDefault="002A2C37" w:rsidP="002A2C37">
            <w:pPr>
              <w:rPr>
                <w:sz w:val="22"/>
                <w:szCs w:val="22"/>
              </w:rPr>
            </w:pPr>
            <w:r>
              <w:rPr>
                <w:sz w:val="22"/>
                <w:szCs w:val="22"/>
              </w:rPr>
              <w:t>High Identity verification, user authenticated using password and shared key within a device (2FA)</w:t>
            </w:r>
          </w:p>
        </w:tc>
      </w:tr>
      <w:tr w:rsidR="00D64039" w:rsidRPr="0064326D" w14:paraId="79416674" w14:textId="77777777" w:rsidTr="00357CCD">
        <w:trPr>
          <w:cantSplit/>
          <w:jc w:val="center"/>
        </w:trPr>
        <w:tc>
          <w:tcPr>
            <w:tcW w:w="1817" w:type="dxa"/>
          </w:tcPr>
          <w:p w14:paraId="6A1C3B2A" w14:textId="61CC3A13" w:rsidR="00D64039" w:rsidRDefault="00D64039" w:rsidP="002A2C37">
            <w:pPr>
              <w:jc w:val="center"/>
              <w:rPr>
                <w:sz w:val="22"/>
                <w:szCs w:val="22"/>
              </w:rPr>
            </w:pPr>
            <w:r>
              <w:rPr>
                <w:sz w:val="22"/>
                <w:szCs w:val="22"/>
              </w:rPr>
              <w:t>“</w:t>
            </w:r>
            <w:r w:rsidR="00115144">
              <w:rPr>
                <w:sz w:val="22"/>
                <w:szCs w:val="22"/>
              </w:rPr>
              <w:t>P</w:t>
            </w:r>
            <w:proofErr w:type="gramStart"/>
            <w:r w:rsidR="00115144">
              <w:rPr>
                <w:sz w:val="22"/>
                <w:szCs w:val="22"/>
              </w:rPr>
              <w:t>9</w:t>
            </w:r>
            <w:r>
              <w:rPr>
                <w:sz w:val="22"/>
                <w:szCs w:val="22"/>
              </w:rPr>
              <w:t>.C</w:t>
            </w:r>
            <w:r w:rsidR="00AB1111">
              <w:rPr>
                <w:sz w:val="22"/>
                <w:szCs w:val="22"/>
              </w:rPr>
              <w:t>m</w:t>
            </w:r>
            <w:proofErr w:type="gramEnd"/>
            <w:r>
              <w:rPr>
                <w:sz w:val="22"/>
                <w:szCs w:val="22"/>
              </w:rPr>
              <w:t>”</w:t>
            </w:r>
          </w:p>
        </w:tc>
        <w:tc>
          <w:tcPr>
            <w:tcW w:w="7425" w:type="dxa"/>
          </w:tcPr>
          <w:p w14:paraId="5816AEEC" w14:textId="5681E000" w:rsidR="00D64039" w:rsidRDefault="00CE3B58" w:rsidP="002A2C37">
            <w:pPr>
              <w:rPr>
                <w:sz w:val="22"/>
                <w:szCs w:val="22"/>
              </w:rPr>
            </w:pPr>
            <w:r>
              <w:rPr>
                <w:sz w:val="22"/>
                <w:szCs w:val="22"/>
              </w:rPr>
              <w:t xml:space="preserve">High Identity verification, user authenticated </w:t>
            </w:r>
            <w:r w:rsidR="00F15DC2">
              <w:rPr>
                <w:sz w:val="22"/>
                <w:szCs w:val="22"/>
              </w:rPr>
              <w:t>via</w:t>
            </w:r>
            <w:r>
              <w:rPr>
                <w:sz w:val="22"/>
                <w:szCs w:val="22"/>
              </w:rPr>
              <w:t xml:space="preserve"> </w:t>
            </w:r>
            <w:r w:rsidR="00F15DC2">
              <w:rPr>
                <w:sz w:val="22"/>
                <w:szCs w:val="22"/>
              </w:rPr>
              <w:t>asymmetric</w:t>
            </w:r>
            <w:r>
              <w:rPr>
                <w:sz w:val="22"/>
                <w:szCs w:val="22"/>
              </w:rPr>
              <w:t xml:space="preserve"> key within a device (2FA)</w:t>
            </w:r>
            <w:r w:rsidR="000E0DCA">
              <w:rPr>
                <w:sz w:val="22"/>
                <w:szCs w:val="22"/>
              </w:rPr>
              <w:t xml:space="preserve">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7BD98296"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C85908">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315C841"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Content>
          <w:r>
            <w:rPr>
              <w:lang w:eastAsia="en-US"/>
            </w:rPr>
            <w:fldChar w:fldCharType="begin"/>
          </w:r>
          <w:r>
            <w:rPr>
              <w:lang w:eastAsia="en-US"/>
            </w:rPr>
            <w:instrText xml:space="preserve">CITATION NHSDIdVer \l 2057 </w:instrText>
          </w:r>
          <w:r>
            <w:rPr>
              <w:lang w:eastAsia="en-US"/>
            </w:rPr>
            <w:fldChar w:fldCharType="separate"/>
          </w:r>
          <w:r w:rsidR="00C85908">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ADB9475"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sidRPr="008C732B">
        <w:rPr>
          <w:lang w:eastAsia="en-US"/>
        </w:rPr>
        <w:t xml:space="preserve"> </w:t>
      </w:r>
      <w:r w:rsidR="008C732B">
        <w:rPr>
          <w:lang w:eastAsia="en-US"/>
        </w:rPr>
        <w:t>, “P5.C</w:t>
      </w:r>
      <w:r w:rsidR="00F15DC2">
        <w:rPr>
          <w:lang w:eastAsia="en-US"/>
        </w:rPr>
        <w:t>m</w:t>
      </w:r>
      <w:r w:rsidR="008C732B">
        <w:rPr>
          <w:lang w:eastAsia="en-US"/>
        </w:rPr>
        <w:t>”</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d</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k</w:t>
      </w:r>
      <w:r w:rsidR="007B45BE">
        <w:rPr>
          <w:lang w:eastAsia="en-US"/>
        </w:rPr>
        <w:t>”</w:t>
      </w:r>
      <w:r w:rsidR="008C732B">
        <w:rPr>
          <w:lang w:eastAsia="en-US"/>
        </w:rPr>
        <w:t>, “</w:t>
      </w:r>
      <w:r w:rsidR="00115144">
        <w:rPr>
          <w:lang w:eastAsia="en-US"/>
        </w:rPr>
        <w:t>P9</w:t>
      </w:r>
      <w:r w:rsidR="008C732B">
        <w:rPr>
          <w:lang w:eastAsia="en-US"/>
        </w:rPr>
        <w:t>.C</w:t>
      </w:r>
      <w:r w:rsidR="00F15DC2">
        <w:rPr>
          <w:lang w:eastAsia="en-US"/>
        </w:rPr>
        <w:t>m</w:t>
      </w:r>
      <w:r w:rsidR="008C732B">
        <w:rPr>
          <w:lang w:eastAsia="en-US"/>
        </w:rPr>
        <w:t>”</w:t>
      </w:r>
      <w:r>
        <w:rPr>
          <w:lang w:eastAsia="en-US"/>
        </w:rPr>
        <w:t>]”</w:t>
      </w:r>
    </w:p>
    <w:p w14:paraId="6BBED846" w14:textId="23976E2C" w:rsidR="007B45BE" w:rsidRDefault="007B45BE" w:rsidP="00374FE6">
      <w:pPr>
        <w:rPr>
          <w:lang w:eastAsia="en-US"/>
        </w:rPr>
      </w:pPr>
    </w:p>
    <w:p w14:paraId="036A504D" w14:textId="23F56D95" w:rsidR="00F4200E" w:rsidRDefault="00F4200E" w:rsidP="00EC2972">
      <w:pPr>
        <w:pStyle w:val="Heading4"/>
        <w:rPr>
          <w:lang w:eastAsia="en-US"/>
        </w:rPr>
      </w:pPr>
      <w:r>
        <w:rPr>
          <w:lang w:eastAsia="en-US"/>
        </w:rPr>
        <w:lastRenderedPageBreak/>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79"/>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83" w:name="_Toc8121210"/>
      <w:bookmarkStart w:id="84" w:name="_Toc23951540"/>
      <w:bookmarkStart w:id="85" w:name="_Ref512264456"/>
      <w:bookmarkStart w:id="86" w:name="_Toc512594882"/>
      <w:bookmarkStart w:id="87" w:name="_Ref509491012"/>
      <w:r>
        <w:rPr>
          <w:lang w:eastAsia="en-US"/>
        </w:rPr>
        <w:lastRenderedPageBreak/>
        <w:t>Password-less Authentication using FIDO UAF</w:t>
      </w:r>
      <w:bookmarkEnd w:id="83"/>
      <w:bookmarkEnd w:id="84"/>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6EF911EB"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Content>
          <w:r>
            <w:rPr>
              <w:lang w:eastAsia="en-US"/>
            </w:rPr>
            <w:fldChar w:fldCharType="begin"/>
          </w:r>
          <w:r>
            <w:rPr>
              <w:lang w:eastAsia="en-US"/>
            </w:rPr>
            <w:instrText xml:space="preserve"> CITATION FIDOUAF \l 2057 </w:instrText>
          </w:r>
          <w:r>
            <w:rPr>
              <w:lang w:eastAsia="en-US"/>
            </w:rPr>
            <w:fldChar w:fldCharType="separate"/>
          </w:r>
          <w:r w:rsidR="00C85908">
            <w:rPr>
              <w:noProof/>
              <w:lang w:eastAsia="en-US"/>
            </w:rPr>
            <w:t>[15]</w:t>
          </w:r>
          <w:r>
            <w:rPr>
              <w:lang w:eastAsia="en-US"/>
            </w:rPr>
            <w:fldChar w:fldCharType="end"/>
          </w:r>
        </w:sdtContent>
      </w:sdt>
    </w:p>
    <w:p w14:paraId="0068281B" w14:textId="6B29B4E8"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C85908">
            <w:rPr>
              <w:noProof/>
              <w:lang w:eastAsia="en-US"/>
            </w:rPr>
            <w:t>[16]</w:t>
          </w:r>
          <w:r w:rsidR="0001377D">
            <w:rPr>
              <w:lang w:eastAsia="en-US"/>
            </w:rPr>
            <w:fldChar w:fldCharType="end"/>
          </w:r>
        </w:sdtContent>
      </w:sdt>
    </w:p>
    <w:p w14:paraId="28DE602E" w14:textId="7408DB62"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Content>
          <w:r>
            <w:rPr>
              <w:lang w:eastAsia="en-US"/>
            </w:rPr>
            <w:fldChar w:fldCharType="begin"/>
          </w:r>
          <w:r>
            <w:rPr>
              <w:lang w:eastAsia="en-US"/>
            </w:rPr>
            <w:instrText xml:space="preserve"> CITATION FID1 \l 2057 </w:instrText>
          </w:r>
          <w:r>
            <w:rPr>
              <w:lang w:eastAsia="en-US"/>
            </w:rPr>
            <w:fldChar w:fldCharType="separate"/>
          </w:r>
          <w:r w:rsidR="00C85908">
            <w:rPr>
              <w:noProof/>
              <w:lang w:eastAsia="en-US"/>
            </w:rPr>
            <w:t>[17]</w:t>
          </w:r>
          <w:r>
            <w:rPr>
              <w:lang w:eastAsia="en-US"/>
            </w:rPr>
            <w:fldChar w:fldCharType="end"/>
          </w:r>
        </w:sdtContent>
      </w:sdt>
    </w:p>
    <w:p w14:paraId="353A130D" w14:textId="76CB8D0A"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Content>
          <w:r>
            <w:rPr>
              <w:lang w:eastAsia="en-US"/>
            </w:rPr>
            <w:fldChar w:fldCharType="begin"/>
          </w:r>
          <w:r>
            <w:rPr>
              <w:lang w:eastAsia="en-US"/>
            </w:rPr>
            <w:instrText xml:space="preserve"> CITATION Int1 \l 2057 </w:instrText>
          </w:r>
          <w:r>
            <w:rPr>
              <w:lang w:eastAsia="en-US"/>
            </w:rPr>
            <w:fldChar w:fldCharType="separate"/>
          </w:r>
          <w:r w:rsidR="00C85908">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88" w:name="_Toc8121211"/>
      <w:bookmarkStart w:id="89" w:name="_Toc23951541"/>
      <w:r>
        <w:t>Overview</w:t>
      </w:r>
      <w:bookmarkEnd w:id="88"/>
      <w:bookmarkEnd w:id="89"/>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published in the /.well-known/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0" w:name="_Toc8121212"/>
      <w:bookmarkStart w:id="91" w:name="_Toc23951542"/>
      <w:r>
        <w:t>FIDO UAF registration flow</w:t>
      </w:r>
      <w:bookmarkEnd w:id="90"/>
      <w:bookmarkEnd w:id="91"/>
    </w:p>
    <w:p w14:paraId="23B7340C" w14:textId="0572A4CB"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Content>
          <w:r>
            <w:rPr>
              <w:lang w:eastAsia="en-US"/>
            </w:rPr>
            <w:fldChar w:fldCharType="begin"/>
          </w:r>
          <w:r>
            <w:rPr>
              <w:lang w:eastAsia="en-US"/>
            </w:rPr>
            <w:instrText xml:space="preserve"> CITATION FIDOUAF \l 2057 </w:instrText>
          </w:r>
          <w:r>
            <w:rPr>
              <w:lang w:eastAsia="en-US"/>
            </w:rPr>
            <w:fldChar w:fldCharType="separate"/>
          </w:r>
          <w:r w:rsidR="00C85908">
            <w:rPr>
              <w:noProof/>
              <w:lang w:eastAsia="en-US"/>
            </w:rPr>
            <w:t>[15]</w:t>
          </w:r>
          <w:r>
            <w:rPr>
              <w:lang w:eastAsia="en-US"/>
            </w:rPr>
            <w:fldChar w:fldCharType="end"/>
          </w:r>
        </w:sdtContent>
      </w:sdt>
      <w:r>
        <w:t xml:space="preserve">). The process is initiated after user authentication using the standard NHS login OIDC Authorization Code Flow (as per section </w:t>
      </w:r>
      <w:r>
        <w:fldChar w:fldCharType="begin"/>
      </w:r>
      <w:r>
        <w:instrText xml:space="preserve"> REF _Ref1569991 \r \h </w:instrText>
      </w:r>
      <w:r>
        <w:fldChar w:fldCharType="separate"/>
      </w:r>
      <w:r w:rsidR="00C85908">
        <w:rPr>
          <w:b/>
          <w:bCs/>
          <w:lang w:val="en-US"/>
        </w:rPr>
        <w:t>Error! Reference source not found.</w:t>
      </w:r>
      <w:r>
        <w:fldChar w:fldCharType="end"/>
      </w:r>
      <w:r>
        <w:t xml:space="preserve"> 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92"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92"/>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93" w:name="_Toc8121213"/>
      <w:bookmarkStart w:id="94" w:name="_Toc23951543"/>
      <w:r>
        <w:lastRenderedPageBreak/>
        <w:t>FIDO UAF authentication flow</w:t>
      </w:r>
      <w:bookmarkEnd w:id="93"/>
      <w:bookmarkEnd w:id="94"/>
    </w:p>
    <w:p w14:paraId="787CCC4C" w14:textId="24D1A06D"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Content>
          <w:r>
            <w:rPr>
              <w:lang w:eastAsia="en-US"/>
            </w:rPr>
            <w:fldChar w:fldCharType="begin"/>
          </w:r>
          <w:r>
            <w:rPr>
              <w:lang w:eastAsia="en-US"/>
            </w:rPr>
            <w:instrText xml:space="preserve"> CITATION FIDOUAF \l 2057 </w:instrText>
          </w:r>
          <w:r>
            <w:rPr>
              <w:lang w:eastAsia="en-US"/>
            </w:rPr>
            <w:fldChar w:fldCharType="separate"/>
          </w:r>
          <w:r w:rsidR="00C85908">
            <w:rPr>
              <w:noProof/>
              <w:lang w:eastAsia="en-US"/>
            </w:rPr>
            <w:t>[15]</w:t>
          </w:r>
          <w:r>
            <w:rPr>
              <w:lang w:eastAsia="en-US"/>
            </w:rPr>
            <w:fldChar w:fldCharType="end"/>
          </w:r>
        </w:sdtContent>
      </w:sdt>
      <w:r>
        <w:t>). The process is initiated after FIDO UAF registration has been completed.</w:t>
      </w:r>
    </w:p>
    <w:p w14:paraId="66B680DC" w14:textId="2F54832F"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r>
        <w:fldChar w:fldCharType="begin"/>
      </w:r>
      <w:r>
        <w:instrText xml:space="preserve"> REF _Ref1642116 \r \h </w:instrText>
      </w:r>
      <w:r>
        <w:fldChar w:fldCharType="separate"/>
      </w:r>
      <w:r w:rsidR="00C85908">
        <w:rPr>
          <w:b/>
          <w:bCs/>
          <w:lang w:val="en-US"/>
        </w:rPr>
        <w:t>Error! Reference source not found.</w:t>
      </w:r>
      <w:r>
        <w:fldChar w:fldCharType="end"/>
      </w:r>
      <w:r>
        <w:t xml:space="preserve"> 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95"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95"/>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96" w:name="_Toc8121214"/>
      <w:bookmarkStart w:id="97" w:name="_Toc23951544"/>
      <w:r>
        <w:t>FIDO UAF deregistration flow</w:t>
      </w:r>
      <w:bookmarkEnd w:id="96"/>
      <w:bookmarkEnd w:id="97"/>
    </w:p>
    <w:p w14:paraId="16899D48" w14:textId="3D3297C0"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Content>
          <w:r>
            <w:rPr>
              <w:lang w:eastAsia="en-US"/>
            </w:rPr>
            <w:fldChar w:fldCharType="begin"/>
          </w:r>
          <w:r>
            <w:rPr>
              <w:lang w:eastAsia="en-US"/>
            </w:rPr>
            <w:instrText xml:space="preserve"> CITATION FIDOUAF \l 2057 </w:instrText>
          </w:r>
          <w:r>
            <w:rPr>
              <w:lang w:eastAsia="en-US"/>
            </w:rPr>
            <w:fldChar w:fldCharType="separate"/>
          </w:r>
          <w:r w:rsidR="00C85908">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98"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98"/>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99" w:name="_Toc8121215"/>
      <w:bookmarkStart w:id="100" w:name="_Toc23951545"/>
      <w:r>
        <w:t>Platform Restrictions</w:t>
      </w:r>
      <w:bookmarkEnd w:id="99"/>
      <w:bookmarkEnd w:id="100"/>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3A9E89EA"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C85908">
            <w:rPr>
              <w:noProof/>
              <w:lang w:eastAsia="en-US"/>
            </w:rPr>
            <w:t>[16]</w:t>
          </w:r>
          <w:r w:rsidR="007E1FF5">
            <w:rPr>
              <w:lang w:eastAsia="en-US"/>
            </w:rPr>
            <w:fldChar w:fldCharType="end"/>
          </w:r>
        </w:sdtContent>
      </w:sdt>
      <w:r w:rsidR="004B2690">
        <w:rPr>
          <w:lang w:eastAsia="en-US"/>
        </w:rPr>
        <w:t>, section 3.1)</w:t>
      </w:r>
    </w:p>
    <w:p w14:paraId="06A487C0" w14:textId="190F13F0"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C85908">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C85908">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36C7A06B"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Content>
          <w:r>
            <w:rPr>
              <w:lang w:eastAsia="en-US"/>
            </w:rPr>
            <w:fldChar w:fldCharType="begin"/>
          </w:r>
          <w:r>
            <w:rPr>
              <w:lang w:eastAsia="en-US"/>
            </w:rPr>
            <w:instrText xml:space="preserve"> CITATION FIDOUAF \l 2057 </w:instrText>
          </w:r>
          <w:r>
            <w:rPr>
              <w:lang w:eastAsia="en-US"/>
            </w:rPr>
            <w:fldChar w:fldCharType="separate"/>
          </w:r>
          <w:r w:rsidR="00C85908">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1DED4D66"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Content>
          <w:r>
            <w:rPr>
              <w:lang w:eastAsia="en-US"/>
            </w:rPr>
            <w:fldChar w:fldCharType="begin"/>
          </w:r>
          <w:r>
            <w:rPr>
              <w:lang w:eastAsia="en-US"/>
            </w:rPr>
            <w:instrText xml:space="preserve"> CITATION FIDOUAF \l 2057 </w:instrText>
          </w:r>
          <w:r>
            <w:rPr>
              <w:lang w:eastAsia="en-US"/>
            </w:rPr>
            <w:fldChar w:fldCharType="separate"/>
          </w:r>
          <w:r w:rsidR="00C85908">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01" w:name="_Toc23951546"/>
      <w:r>
        <w:lastRenderedPageBreak/>
        <w:t>Partner Services</w:t>
      </w:r>
      <w:r w:rsidR="00BE19E3">
        <w:t xml:space="preserve"> and Security</w:t>
      </w:r>
      <w:bookmarkEnd w:id="101"/>
    </w:p>
    <w:p w14:paraId="31DB6507" w14:textId="24136F89" w:rsidR="00BE19E3" w:rsidRDefault="006204EF" w:rsidP="00BE19E3">
      <w:pPr>
        <w:pStyle w:val="Heading2"/>
      </w:pPr>
      <w:bookmarkStart w:id="102" w:name="_Toc23951547"/>
      <w:r>
        <w:t>Partner Service</w:t>
      </w:r>
      <w:r w:rsidR="00886101">
        <w:t xml:space="preserve"> </w:t>
      </w:r>
      <w:r w:rsidR="00BE19E3">
        <w:t>Registration</w:t>
      </w:r>
      <w:bookmarkEnd w:id="85"/>
      <w:bookmarkEnd w:id="86"/>
      <w:bookmarkEnd w:id="102"/>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03" w:name="_Toc23951548"/>
      <w:bookmarkEnd w:id="87"/>
      <w:r>
        <w:lastRenderedPageBreak/>
        <w:t>Partner Service</w:t>
      </w:r>
      <w:r w:rsidR="00886101">
        <w:t xml:space="preserve"> </w:t>
      </w:r>
      <w:r w:rsidR="00D42D65">
        <w:t>A</w:t>
      </w:r>
      <w:r w:rsidR="00040318">
        <w:t>uthentication</w:t>
      </w:r>
      <w:bookmarkEnd w:id="103"/>
    </w:p>
    <w:p w14:paraId="1E9EE1BB" w14:textId="77777777" w:rsidR="00D4624B" w:rsidRDefault="00D4624B" w:rsidP="00D4624B">
      <w:pPr>
        <w:rPr>
          <w:lang w:eastAsia="en-US"/>
        </w:rPr>
      </w:pPr>
      <w:r>
        <w:rPr>
          <w:lang w:eastAsia="en-US"/>
        </w:rPr>
        <w:t>Reference:</w:t>
      </w:r>
    </w:p>
    <w:p w14:paraId="3A977D36" w14:textId="23E943DE"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Content>
          <w:r>
            <w:rPr>
              <w:lang w:eastAsia="en-US"/>
            </w:rPr>
            <w:fldChar w:fldCharType="begin"/>
          </w:r>
          <w:r>
            <w:rPr>
              <w:lang w:eastAsia="en-US"/>
            </w:rPr>
            <w:instrText xml:space="preserve">CITATION OIDCCore \n  \y  \l 2057 </w:instrText>
          </w:r>
          <w:r>
            <w:rPr>
              <w:lang w:eastAsia="en-US"/>
            </w:rPr>
            <w:fldChar w:fldCharType="separate"/>
          </w:r>
          <w:r w:rsidR="00C85908">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04" w:name="_Ref531171335"/>
      <w:r>
        <w:t>Confidential Clients</w:t>
      </w:r>
      <w:bookmarkEnd w:id="104"/>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05" w:name="_Hlk512594373"/>
      <w:proofErr w:type="spellStart"/>
      <w:r>
        <w:t>private_key_jwt</w:t>
      </w:r>
      <w:proofErr w:type="spellEnd"/>
      <w:r w:rsidR="00AF76B9">
        <w:t xml:space="preserve">, as per </w:t>
      </w:r>
      <w:r w:rsidR="00AF76B9" w:rsidRPr="00AF76B9">
        <w:t>https://tools.ietf.org/html/rfc7523</w:t>
      </w:r>
    </w:p>
    <w:bookmarkEnd w:id="105"/>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06" w:name="_Toc23951549"/>
      <w:r>
        <w:t>Client Redirects</w:t>
      </w:r>
      <w:bookmarkEnd w:id="106"/>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68B1E147" w:rsidR="003773DC" w:rsidRDefault="003773DC" w:rsidP="001E7630">
      <w:pPr>
        <w:rPr>
          <w:lang w:eastAsia="en-US"/>
        </w:rPr>
      </w:pPr>
      <w:r>
        <w:rPr>
          <w:lang w:eastAsia="en-US"/>
        </w:rPr>
        <w:t>HTTP URIs are NOT permitted</w:t>
      </w: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07" w:name="_Toc23951550" w:displacedByCustomXml="next"/>
    <w:bookmarkStart w:id="108"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Content>
        <w:p w14:paraId="502445EF" w14:textId="24ABB240" w:rsidR="00424D89" w:rsidRDefault="00424D89">
          <w:pPr>
            <w:pStyle w:val="Heading1"/>
          </w:pPr>
          <w:r>
            <w:t>References</w:t>
          </w:r>
          <w:bookmarkEnd w:id="108"/>
          <w:bookmarkEnd w:id="107"/>
        </w:p>
        <w:sdt>
          <w:sdtPr>
            <w:id w:val="2099827687"/>
            <w:bibliography/>
          </w:sdtPr>
          <w:sdtContent>
            <w:p w14:paraId="7E6DDFCC" w14:textId="77777777" w:rsidR="00C85908"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640"/>
              </w:tblGrid>
              <w:tr w:rsidR="00C85908" w14:paraId="3687CDD8" w14:textId="77777777">
                <w:trPr>
                  <w:divId w:val="1256866285"/>
                  <w:tblCellSpacing w:w="15" w:type="dxa"/>
                </w:trPr>
                <w:tc>
                  <w:tcPr>
                    <w:tcW w:w="50" w:type="pct"/>
                    <w:hideMark/>
                  </w:tcPr>
                  <w:p w14:paraId="38B160A9" w14:textId="2A7FA872" w:rsidR="00C85908" w:rsidRDefault="00C85908">
                    <w:pPr>
                      <w:pStyle w:val="Bibliography"/>
                      <w:rPr>
                        <w:noProof/>
                      </w:rPr>
                    </w:pPr>
                    <w:r>
                      <w:rPr>
                        <w:noProof/>
                      </w:rPr>
                      <w:t xml:space="preserve">[1] </w:t>
                    </w:r>
                  </w:p>
                </w:tc>
                <w:tc>
                  <w:tcPr>
                    <w:tcW w:w="0" w:type="auto"/>
                    <w:hideMark/>
                  </w:tcPr>
                  <w:p w14:paraId="07D5F795" w14:textId="77777777" w:rsidR="00C85908" w:rsidRDefault="00C85908">
                    <w:pPr>
                      <w:pStyle w:val="Bibliography"/>
                      <w:rPr>
                        <w:noProof/>
                      </w:rPr>
                    </w:pPr>
                    <w:r>
                      <w:rPr>
                        <w:noProof/>
                      </w:rPr>
                      <w:t>OpenID Foundation, “OpenID Connect Core 1.0 incorporating errata set 1,” [Online]. Available: https://openid.net/specs/openid-connect-core-1_0.html.</w:t>
                    </w:r>
                  </w:p>
                </w:tc>
              </w:tr>
              <w:tr w:rsidR="00C85908" w14:paraId="0F551F0C" w14:textId="77777777">
                <w:trPr>
                  <w:divId w:val="1256866285"/>
                  <w:tblCellSpacing w:w="15" w:type="dxa"/>
                </w:trPr>
                <w:tc>
                  <w:tcPr>
                    <w:tcW w:w="50" w:type="pct"/>
                    <w:hideMark/>
                  </w:tcPr>
                  <w:p w14:paraId="12F0B296" w14:textId="77777777" w:rsidR="00C85908" w:rsidRDefault="00C85908">
                    <w:pPr>
                      <w:pStyle w:val="Bibliography"/>
                      <w:rPr>
                        <w:noProof/>
                      </w:rPr>
                    </w:pPr>
                    <w:r>
                      <w:rPr>
                        <w:noProof/>
                      </w:rPr>
                      <w:t xml:space="preserve">[2] </w:t>
                    </w:r>
                  </w:p>
                </w:tc>
                <w:tc>
                  <w:tcPr>
                    <w:tcW w:w="0" w:type="auto"/>
                    <w:hideMark/>
                  </w:tcPr>
                  <w:p w14:paraId="36FFD32C" w14:textId="77777777" w:rsidR="00C85908" w:rsidRDefault="00C85908">
                    <w:pPr>
                      <w:pStyle w:val="Bibliography"/>
                      <w:rPr>
                        <w:noProof/>
                      </w:rPr>
                    </w:pPr>
                    <w:r>
                      <w:rPr>
                        <w:noProof/>
                      </w:rPr>
                      <w:t>OpenID Connect Foundation, “International Government Assurance Profile (iGov) for OpenID Connect 1.0,” [Online]. Available: https://openid.bitbucket.io/iGov/openid-igov-profile-id1.html.</w:t>
                    </w:r>
                  </w:p>
                </w:tc>
              </w:tr>
              <w:tr w:rsidR="00C85908" w14:paraId="09E2908E" w14:textId="77777777">
                <w:trPr>
                  <w:divId w:val="1256866285"/>
                  <w:tblCellSpacing w:w="15" w:type="dxa"/>
                </w:trPr>
                <w:tc>
                  <w:tcPr>
                    <w:tcW w:w="50" w:type="pct"/>
                    <w:hideMark/>
                  </w:tcPr>
                  <w:p w14:paraId="4F94BD97" w14:textId="77777777" w:rsidR="00C85908" w:rsidRDefault="00C85908">
                    <w:pPr>
                      <w:pStyle w:val="Bibliography"/>
                      <w:rPr>
                        <w:noProof/>
                      </w:rPr>
                    </w:pPr>
                    <w:r>
                      <w:rPr>
                        <w:noProof/>
                      </w:rPr>
                      <w:t xml:space="preserve">[3] </w:t>
                    </w:r>
                  </w:p>
                </w:tc>
                <w:tc>
                  <w:tcPr>
                    <w:tcW w:w="0" w:type="auto"/>
                    <w:hideMark/>
                  </w:tcPr>
                  <w:p w14:paraId="183A2678" w14:textId="77777777" w:rsidR="00C85908" w:rsidRDefault="00C85908">
                    <w:pPr>
                      <w:pStyle w:val="Bibliography"/>
                      <w:rPr>
                        <w:noProof/>
                      </w:rPr>
                    </w:pPr>
                    <w:r>
                      <w:rPr>
                        <w:noProof/>
                      </w:rPr>
                      <w:t>Internet Engineering Task Force (IETF), “Vectors of Trust (Draft 0.9),” [Online]. Available: https://tools.ietf.org/html/draft-richer-vectors-of-trust-09.</w:t>
                    </w:r>
                  </w:p>
                </w:tc>
              </w:tr>
              <w:tr w:rsidR="00C85908" w14:paraId="40A731AC" w14:textId="77777777">
                <w:trPr>
                  <w:divId w:val="1256866285"/>
                  <w:tblCellSpacing w:w="15" w:type="dxa"/>
                </w:trPr>
                <w:tc>
                  <w:tcPr>
                    <w:tcW w:w="50" w:type="pct"/>
                    <w:hideMark/>
                  </w:tcPr>
                  <w:p w14:paraId="53D04B96" w14:textId="77777777" w:rsidR="00C85908" w:rsidRDefault="00C85908">
                    <w:pPr>
                      <w:pStyle w:val="Bibliography"/>
                      <w:rPr>
                        <w:noProof/>
                      </w:rPr>
                    </w:pPr>
                    <w:r>
                      <w:rPr>
                        <w:noProof/>
                      </w:rPr>
                      <w:t xml:space="preserve">[4] </w:t>
                    </w:r>
                  </w:p>
                </w:tc>
                <w:tc>
                  <w:tcPr>
                    <w:tcW w:w="0" w:type="auto"/>
                    <w:hideMark/>
                  </w:tcPr>
                  <w:p w14:paraId="78F09593" w14:textId="77777777" w:rsidR="00C85908" w:rsidRDefault="00C85908">
                    <w:pPr>
                      <w:pStyle w:val="Bibliography"/>
                      <w:rPr>
                        <w:noProof/>
                      </w:rPr>
                    </w:pPr>
                    <w:r>
                      <w:rPr>
                        <w:noProof/>
                      </w:rPr>
                      <w:t>Internet Engineering Task Force (IETF), “RFC7519: JSON Web Token (JWT),” [Online]. Available: https://tools.ietf.org/html/rfc7519.</w:t>
                    </w:r>
                  </w:p>
                </w:tc>
              </w:tr>
              <w:tr w:rsidR="00C85908" w14:paraId="7BFD0729" w14:textId="77777777">
                <w:trPr>
                  <w:divId w:val="1256866285"/>
                  <w:tblCellSpacing w:w="15" w:type="dxa"/>
                </w:trPr>
                <w:tc>
                  <w:tcPr>
                    <w:tcW w:w="50" w:type="pct"/>
                    <w:hideMark/>
                  </w:tcPr>
                  <w:p w14:paraId="69296454" w14:textId="77777777" w:rsidR="00C85908" w:rsidRDefault="00C85908">
                    <w:pPr>
                      <w:pStyle w:val="Bibliography"/>
                      <w:rPr>
                        <w:noProof/>
                      </w:rPr>
                    </w:pPr>
                    <w:r>
                      <w:rPr>
                        <w:noProof/>
                      </w:rPr>
                      <w:t xml:space="preserve">[5] </w:t>
                    </w:r>
                  </w:p>
                </w:tc>
                <w:tc>
                  <w:tcPr>
                    <w:tcW w:w="0" w:type="auto"/>
                    <w:hideMark/>
                  </w:tcPr>
                  <w:p w14:paraId="73FAEA57" w14:textId="77777777" w:rsidR="00C85908" w:rsidRDefault="00C85908">
                    <w:pPr>
                      <w:pStyle w:val="Bibliography"/>
                      <w:rPr>
                        <w:noProof/>
                      </w:rPr>
                    </w:pPr>
                    <w:r>
                      <w:rPr>
                        <w:noProof/>
                      </w:rPr>
                      <w:t>OpenID Foundation, “OAuth 2.0 Multiple Response Type Encoding Practices,” [Online]. Available: http://openid.net/specs/oauth-v2-multiple-response-types-1_0.html.</w:t>
                    </w:r>
                  </w:p>
                </w:tc>
              </w:tr>
              <w:tr w:rsidR="00C85908" w14:paraId="04C30BD6" w14:textId="77777777">
                <w:trPr>
                  <w:divId w:val="1256866285"/>
                  <w:tblCellSpacing w:w="15" w:type="dxa"/>
                </w:trPr>
                <w:tc>
                  <w:tcPr>
                    <w:tcW w:w="50" w:type="pct"/>
                    <w:hideMark/>
                  </w:tcPr>
                  <w:p w14:paraId="35089DF7" w14:textId="77777777" w:rsidR="00C85908" w:rsidRDefault="00C85908">
                    <w:pPr>
                      <w:pStyle w:val="Bibliography"/>
                      <w:rPr>
                        <w:noProof/>
                      </w:rPr>
                    </w:pPr>
                    <w:r>
                      <w:rPr>
                        <w:noProof/>
                      </w:rPr>
                      <w:t xml:space="preserve">[6] </w:t>
                    </w:r>
                  </w:p>
                </w:tc>
                <w:tc>
                  <w:tcPr>
                    <w:tcW w:w="0" w:type="auto"/>
                    <w:hideMark/>
                  </w:tcPr>
                  <w:p w14:paraId="26A0E021" w14:textId="77777777" w:rsidR="00C85908" w:rsidRDefault="00C85908">
                    <w:pPr>
                      <w:pStyle w:val="Bibliography"/>
                      <w:rPr>
                        <w:noProof/>
                      </w:rPr>
                    </w:pPr>
                    <w:r>
                      <w:rPr>
                        <w:noProof/>
                      </w:rPr>
                      <w:t>Internet Engineering Task Force (IETF), “RFC6749 - The OAuth 2.0 Authorization Framework,” [Online]. Available: https://tools.ietf.org/html/rfc6749.</w:t>
                    </w:r>
                  </w:p>
                </w:tc>
              </w:tr>
              <w:tr w:rsidR="00C85908" w14:paraId="77ACF028" w14:textId="77777777">
                <w:trPr>
                  <w:divId w:val="1256866285"/>
                  <w:tblCellSpacing w:w="15" w:type="dxa"/>
                </w:trPr>
                <w:tc>
                  <w:tcPr>
                    <w:tcW w:w="50" w:type="pct"/>
                    <w:hideMark/>
                  </w:tcPr>
                  <w:p w14:paraId="49A9CCE9" w14:textId="77777777" w:rsidR="00C85908" w:rsidRDefault="00C85908">
                    <w:pPr>
                      <w:pStyle w:val="Bibliography"/>
                      <w:rPr>
                        <w:noProof/>
                      </w:rPr>
                    </w:pPr>
                    <w:r>
                      <w:rPr>
                        <w:noProof/>
                      </w:rPr>
                      <w:t xml:space="preserve">[7] </w:t>
                    </w:r>
                  </w:p>
                </w:tc>
                <w:tc>
                  <w:tcPr>
                    <w:tcW w:w="0" w:type="auto"/>
                    <w:hideMark/>
                  </w:tcPr>
                  <w:p w14:paraId="1226DB04" w14:textId="77777777" w:rsidR="00C85908" w:rsidRDefault="00C85908">
                    <w:pPr>
                      <w:pStyle w:val="Bibliography"/>
                      <w:rPr>
                        <w:noProof/>
                      </w:rPr>
                    </w:pPr>
                    <w:r>
                      <w:rPr>
                        <w:noProof/>
                      </w:rPr>
                      <w:t>Internet Engineering Task Force (IETF), “RFC6750: OAuth 2.0 Bearer Token Usage,” [Online]. Available: https://tools.ietf.org/html/rfc6750.</w:t>
                    </w:r>
                  </w:p>
                </w:tc>
              </w:tr>
              <w:tr w:rsidR="00C85908" w14:paraId="20060DFF" w14:textId="77777777">
                <w:trPr>
                  <w:divId w:val="1256866285"/>
                  <w:tblCellSpacing w:w="15" w:type="dxa"/>
                </w:trPr>
                <w:tc>
                  <w:tcPr>
                    <w:tcW w:w="50" w:type="pct"/>
                    <w:hideMark/>
                  </w:tcPr>
                  <w:p w14:paraId="40862837" w14:textId="77777777" w:rsidR="00C85908" w:rsidRDefault="00C85908">
                    <w:pPr>
                      <w:pStyle w:val="Bibliography"/>
                      <w:rPr>
                        <w:noProof/>
                      </w:rPr>
                    </w:pPr>
                    <w:r>
                      <w:rPr>
                        <w:noProof/>
                      </w:rPr>
                      <w:t xml:space="preserve">[8] </w:t>
                    </w:r>
                  </w:p>
                </w:tc>
                <w:tc>
                  <w:tcPr>
                    <w:tcW w:w="0" w:type="auto"/>
                    <w:hideMark/>
                  </w:tcPr>
                  <w:p w14:paraId="75C19F38" w14:textId="77777777" w:rsidR="00C85908" w:rsidRDefault="00C85908">
                    <w:pPr>
                      <w:pStyle w:val="Bibliography"/>
                      <w:rPr>
                        <w:noProof/>
                      </w:rPr>
                    </w:pPr>
                    <w:r>
                      <w:rPr>
                        <w:noProof/>
                      </w:rPr>
                      <w:t>Internet Engineering Task Force (IETF), “RFC7515 - JSON Web Signature (JWS),” [Online]. Available: https://tools.ietf.org/html/rfc7515.</w:t>
                    </w:r>
                  </w:p>
                </w:tc>
              </w:tr>
              <w:tr w:rsidR="00C85908" w14:paraId="657B5FF8" w14:textId="77777777">
                <w:trPr>
                  <w:divId w:val="1256866285"/>
                  <w:tblCellSpacing w:w="15" w:type="dxa"/>
                </w:trPr>
                <w:tc>
                  <w:tcPr>
                    <w:tcW w:w="50" w:type="pct"/>
                    <w:hideMark/>
                  </w:tcPr>
                  <w:p w14:paraId="2353C3C9" w14:textId="77777777" w:rsidR="00C85908" w:rsidRDefault="00C85908">
                    <w:pPr>
                      <w:pStyle w:val="Bibliography"/>
                      <w:rPr>
                        <w:noProof/>
                      </w:rPr>
                    </w:pPr>
                    <w:r>
                      <w:rPr>
                        <w:noProof/>
                      </w:rPr>
                      <w:t xml:space="preserve">[9] </w:t>
                    </w:r>
                  </w:p>
                </w:tc>
                <w:tc>
                  <w:tcPr>
                    <w:tcW w:w="0" w:type="auto"/>
                    <w:hideMark/>
                  </w:tcPr>
                  <w:p w14:paraId="5F8AA8D2" w14:textId="77777777" w:rsidR="00C85908" w:rsidRDefault="00C85908">
                    <w:pPr>
                      <w:pStyle w:val="Bibliography"/>
                      <w:rPr>
                        <w:noProof/>
                      </w:rPr>
                    </w:pPr>
                    <w:r>
                      <w:rPr>
                        <w:noProof/>
                      </w:rPr>
                      <w:t>Internet Engineering Task Force (IETF), “RFC3339 - Date and Time on the Internet: Timestamps,” [Online]. Available: https://www.ietf.org/rfc/rfc3339.txt.</w:t>
                    </w:r>
                  </w:p>
                </w:tc>
              </w:tr>
              <w:tr w:rsidR="00C85908" w14:paraId="06733610" w14:textId="77777777">
                <w:trPr>
                  <w:divId w:val="1256866285"/>
                  <w:tblCellSpacing w:w="15" w:type="dxa"/>
                </w:trPr>
                <w:tc>
                  <w:tcPr>
                    <w:tcW w:w="50" w:type="pct"/>
                    <w:hideMark/>
                  </w:tcPr>
                  <w:p w14:paraId="491DAB93" w14:textId="77777777" w:rsidR="00C85908" w:rsidRDefault="00C85908">
                    <w:pPr>
                      <w:pStyle w:val="Bibliography"/>
                      <w:rPr>
                        <w:noProof/>
                      </w:rPr>
                    </w:pPr>
                    <w:r>
                      <w:rPr>
                        <w:noProof/>
                      </w:rPr>
                      <w:t xml:space="preserve">[10] </w:t>
                    </w:r>
                  </w:p>
                </w:tc>
                <w:tc>
                  <w:tcPr>
                    <w:tcW w:w="0" w:type="auto"/>
                    <w:hideMark/>
                  </w:tcPr>
                  <w:p w14:paraId="124BF142" w14:textId="77777777" w:rsidR="00C85908" w:rsidRDefault="00C85908">
                    <w:pPr>
                      <w:pStyle w:val="Bibliography"/>
                      <w:rPr>
                        <w:noProof/>
                      </w:rPr>
                    </w:pPr>
                    <w:r>
                      <w:rPr>
                        <w:noProof/>
                      </w:rPr>
                      <w:t>OpenID Foundation, “OpenID Provider Authentication Policy Extension 1.0,” [Online]. Available: http://openid.net/specs/openid-provider-authentication-policy-extension-1_0.html.</w:t>
                    </w:r>
                  </w:p>
                </w:tc>
              </w:tr>
              <w:tr w:rsidR="00C85908" w14:paraId="6D913183" w14:textId="77777777">
                <w:trPr>
                  <w:divId w:val="1256866285"/>
                  <w:tblCellSpacing w:w="15" w:type="dxa"/>
                </w:trPr>
                <w:tc>
                  <w:tcPr>
                    <w:tcW w:w="50" w:type="pct"/>
                    <w:hideMark/>
                  </w:tcPr>
                  <w:p w14:paraId="0CEDC96D" w14:textId="77777777" w:rsidR="00C85908" w:rsidRDefault="00C85908">
                    <w:pPr>
                      <w:pStyle w:val="Bibliography"/>
                      <w:rPr>
                        <w:noProof/>
                      </w:rPr>
                    </w:pPr>
                    <w:r>
                      <w:rPr>
                        <w:noProof/>
                      </w:rPr>
                      <w:t xml:space="preserve">[11] </w:t>
                    </w:r>
                  </w:p>
                </w:tc>
                <w:tc>
                  <w:tcPr>
                    <w:tcW w:w="0" w:type="auto"/>
                    <w:hideMark/>
                  </w:tcPr>
                  <w:p w14:paraId="19550443" w14:textId="77777777" w:rsidR="00C85908" w:rsidRDefault="00C85908">
                    <w:pPr>
                      <w:pStyle w:val="Bibliography"/>
                      <w:rPr>
                        <w:noProof/>
                      </w:rPr>
                    </w:pPr>
                    <w:r>
                      <w:rPr>
                        <w:noProof/>
                      </w:rPr>
                      <w:t>NHS Digital, “Access Tokens and Audit (JWT),” [Online]. Available: https://developer.nhs.uk/apis/spine-core/security_jwt.html.</w:t>
                    </w:r>
                  </w:p>
                </w:tc>
              </w:tr>
              <w:tr w:rsidR="00C85908" w14:paraId="3705FBB0" w14:textId="77777777">
                <w:trPr>
                  <w:divId w:val="1256866285"/>
                  <w:tblCellSpacing w:w="15" w:type="dxa"/>
                </w:trPr>
                <w:tc>
                  <w:tcPr>
                    <w:tcW w:w="50" w:type="pct"/>
                    <w:hideMark/>
                  </w:tcPr>
                  <w:p w14:paraId="7625711D" w14:textId="77777777" w:rsidR="00C85908" w:rsidRDefault="00C85908">
                    <w:pPr>
                      <w:pStyle w:val="Bibliography"/>
                      <w:rPr>
                        <w:noProof/>
                      </w:rPr>
                    </w:pPr>
                    <w:r>
                      <w:rPr>
                        <w:noProof/>
                      </w:rPr>
                      <w:t xml:space="preserve">[12] </w:t>
                    </w:r>
                  </w:p>
                </w:tc>
                <w:tc>
                  <w:tcPr>
                    <w:tcW w:w="0" w:type="auto"/>
                    <w:hideMark/>
                  </w:tcPr>
                  <w:p w14:paraId="15714F90" w14:textId="77777777" w:rsidR="00C85908" w:rsidRDefault="00C85908">
                    <w:pPr>
                      <w:pStyle w:val="Bibliography"/>
                      <w:rPr>
                        <w:noProof/>
                      </w:rPr>
                    </w:pPr>
                    <w:r>
                      <w:rPr>
                        <w:noProof/>
                      </w:rPr>
                      <w:t>NHS Digital, “DCB3051 Identity Verification and Authentication Standard for Digital Health and Care Services,” [Online]. Available: http://digital.nhs.uk/isce/publication/dcb3051.</w:t>
                    </w:r>
                  </w:p>
                </w:tc>
              </w:tr>
              <w:tr w:rsidR="00C85908" w14:paraId="694AB40D" w14:textId="77777777">
                <w:trPr>
                  <w:divId w:val="1256866285"/>
                  <w:tblCellSpacing w:w="15" w:type="dxa"/>
                </w:trPr>
                <w:tc>
                  <w:tcPr>
                    <w:tcW w:w="50" w:type="pct"/>
                    <w:hideMark/>
                  </w:tcPr>
                  <w:p w14:paraId="7B956780" w14:textId="77777777" w:rsidR="00C85908" w:rsidRDefault="00C85908">
                    <w:pPr>
                      <w:pStyle w:val="Bibliography"/>
                      <w:rPr>
                        <w:noProof/>
                      </w:rPr>
                    </w:pPr>
                    <w:r>
                      <w:rPr>
                        <w:noProof/>
                      </w:rPr>
                      <w:t xml:space="preserve">[13] </w:t>
                    </w:r>
                  </w:p>
                </w:tc>
                <w:tc>
                  <w:tcPr>
                    <w:tcW w:w="0" w:type="auto"/>
                    <w:hideMark/>
                  </w:tcPr>
                  <w:p w14:paraId="2DB08E2A" w14:textId="77777777" w:rsidR="00C85908" w:rsidRDefault="00C85908">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C85908" w14:paraId="7263F81A" w14:textId="77777777">
                <w:trPr>
                  <w:divId w:val="1256866285"/>
                  <w:tblCellSpacing w:w="15" w:type="dxa"/>
                </w:trPr>
                <w:tc>
                  <w:tcPr>
                    <w:tcW w:w="50" w:type="pct"/>
                    <w:hideMark/>
                  </w:tcPr>
                  <w:p w14:paraId="71EA4BE8" w14:textId="77777777" w:rsidR="00C85908" w:rsidRDefault="00C85908">
                    <w:pPr>
                      <w:pStyle w:val="Bibliography"/>
                      <w:rPr>
                        <w:noProof/>
                      </w:rPr>
                    </w:pPr>
                    <w:r>
                      <w:rPr>
                        <w:noProof/>
                      </w:rPr>
                      <w:t xml:space="preserve">[14] </w:t>
                    </w:r>
                  </w:p>
                </w:tc>
                <w:tc>
                  <w:tcPr>
                    <w:tcW w:w="0" w:type="auto"/>
                    <w:hideMark/>
                  </w:tcPr>
                  <w:p w14:paraId="446F06C8" w14:textId="77777777" w:rsidR="00C85908" w:rsidRDefault="00C85908">
                    <w:pPr>
                      <w:pStyle w:val="Bibliography"/>
                      <w:rPr>
                        <w:noProof/>
                      </w:rPr>
                    </w:pPr>
                    <w:r>
                      <w:rPr>
                        <w:noProof/>
                      </w:rPr>
                      <w:t>Cabinet Office, “GPG45 - Identity proofing and verification of an individual,” [Online]. Available: https://www.gov.uk/government/publications/identity-proofing-and-verification-of-an-individual.</w:t>
                    </w:r>
                  </w:p>
                </w:tc>
              </w:tr>
              <w:tr w:rsidR="00C85908" w14:paraId="1DD41F1E" w14:textId="77777777">
                <w:trPr>
                  <w:divId w:val="1256866285"/>
                  <w:tblCellSpacing w:w="15" w:type="dxa"/>
                </w:trPr>
                <w:tc>
                  <w:tcPr>
                    <w:tcW w:w="50" w:type="pct"/>
                    <w:hideMark/>
                  </w:tcPr>
                  <w:p w14:paraId="0031E84C" w14:textId="77777777" w:rsidR="00C85908" w:rsidRDefault="00C85908">
                    <w:pPr>
                      <w:pStyle w:val="Bibliography"/>
                      <w:rPr>
                        <w:noProof/>
                      </w:rPr>
                    </w:pPr>
                    <w:r>
                      <w:rPr>
                        <w:noProof/>
                      </w:rPr>
                      <w:lastRenderedPageBreak/>
                      <w:t xml:space="preserve">[15] </w:t>
                    </w:r>
                  </w:p>
                </w:tc>
                <w:tc>
                  <w:tcPr>
                    <w:tcW w:w="0" w:type="auto"/>
                    <w:hideMark/>
                  </w:tcPr>
                  <w:p w14:paraId="15A95FFD" w14:textId="77777777" w:rsidR="00C85908" w:rsidRDefault="00C85908">
                    <w:pPr>
                      <w:pStyle w:val="Bibliography"/>
                      <w:rPr>
                        <w:noProof/>
                      </w:rPr>
                    </w:pPr>
                    <w:r>
                      <w:rPr>
                        <w:noProof/>
                      </w:rPr>
                      <w:t>FIDO Alliance, “FIDO Universal Authentication Framework,” [Online]. Available: https://fidoalliance.org/specifications/download/.</w:t>
                    </w:r>
                  </w:p>
                </w:tc>
              </w:tr>
              <w:tr w:rsidR="00C85908" w14:paraId="5B656AAA" w14:textId="77777777">
                <w:trPr>
                  <w:divId w:val="1256866285"/>
                  <w:tblCellSpacing w:w="15" w:type="dxa"/>
                </w:trPr>
                <w:tc>
                  <w:tcPr>
                    <w:tcW w:w="50" w:type="pct"/>
                    <w:hideMark/>
                  </w:tcPr>
                  <w:p w14:paraId="6DBA7833" w14:textId="77777777" w:rsidR="00C85908" w:rsidRDefault="00C85908">
                    <w:pPr>
                      <w:pStyle w:val="Bibliography"/>
                      <w:rPr>
                        <w:noProof/>
                      </w:rPr>
                    </w:pPr>
                    <w:r>
                      <w:rPr>
                        <w:noProof/>
                      </w:rPr>
                      <w:t xml:space="preserve">[16] </w:t>
                    </w:r>
                  </w:p>
                </w:tc>
                <w:tc>
                  <w:tcPr>
                    <w:tcW w:w="0" w:type="auto"/>
                    <w:hideMark/>
                  </w:tcPr>
                  <w:p w14:paraId="25A238AF" w14:textId="77777777" w:rsidR="00C85908" w:rsidRDefault="00C85908">
                    <w:pPr>
                      <w:pStyle w:val="Bibliography"/>
                      <w:rPr>
                        <w:noProof/>
                      </w:rPr>
                    </w:pPr>
                    <w:r>
                      <w:rPr>
                        <w:noProof/>
                      </w:rPr>
                      <w:t>FIDO Alliance, “FIDO UAF Registry of Predefined Values,” [Online]. Available: https://fidoalliance.org/specs/fido-uaf-v1.0-ps-20141208/fido-uaf-reg-v1.0-ps-20141208.html.</w:t>
                    </w:r>
                  </w:p>
                </w:tc>
              </w:tr>
              <w:tr w:rsidR="00C85908" w14:paraId="3A7602A5" w14:textId="77777777">
                <w:trPr>
                  <w:divId w:val="1256866285"/>
                  <w:tblCellSpacing w:w="15" w:type="dxa"/>
                </w:trPr>
                <w:tc>
                  <w:tcPr>
                    <w:tcW w:w="50" w:type="pct"/>
                    <w:hideMark/>
                  </w:tcPr>
                  <w:p w14:paraId="5CB9D479" w14:textId="77777777" w:rsidR="00C85908" w:rsidRDefault="00C85908">
                    <w:pPr>
                      <w:pStyle w:val="Bibliography"/>
                      <w:rPr>
                        <w:noProof/>
                      </w:rPr>
                    </w:pPr>
                    <w:r>
                      <w:rPr>
                        <w:noProof/>
                      </w:rPr>
                      <w:t xml:space="preserve">[17] </w:t>
                    </w:r>
                  </w:p>
                </w:tc>
                <w:tc>
                  <w:tcPr>
                    <w:tcW w:w="0" w:type="auto"/>
                    <w:hideMark/>
                  </w:tcPr>
                  <w:p w14:paraId="60190231" w14:textId="77777777" w:rsidR="00C85908" w:rsidRDefault="00C85908">
                    <w:pPr>
                      <w:pStyle w:val="Bibliography"/>
                      <w:rPr>
                        <w:noProof/>
                      </w:rPr>
                    </w:pPr>
                    <w:r>
                      <w:rPr>
                        <w:noProof/>
                      </w:rPr>
                      <w:t>FIDO Alliance, “FIDO UAF Authenticator Commands,” [Online]. Available: https://fidoalliance.org/specs/fido-uaf-v1.0-ps-20141208/fido-uaf-authnr-cmds-v1.0-ps-20141208.html.</w:t>
                    </w:r>
                  </w:p>
                </w:tc>
              </w:tr>
              <w:tr w:rsidR="00C85908" w14:paraId="7743240D" w14:textId="77777777">
                <w:trPr>
                  <w:divId w:val="1256866285"/>
                  <w:tblCellSpacing w:w="15" w:type="dxa"/>
                </w:trPr>
                <w:tc>
                  <w:tcPr>
                    <w:tcW w:w="50" w:type="pct"/>
                    <w:hideMark/>
                  </w:tcPr>
                  <w:p w14:paraId="5C503C8C" w14:textId="77777777" w:rsidR="00C85908" w:rsidRDefault="00C85908">
                    <w:pPr>
                      <w:pStyle w:val="Bibliography"/>
                      <w:rPr>
                        <w:noProof/>
                      </w:rPr>
                    </w:pPr>
                    <w:r>
                      <w:rPr>
                        <w:noProof/>
                      </w:rPr>
                      <w:t xml:space="preserve">[18] </w:t>
                    </w:r>
                  </w:p>
                </w:tc>
                <w:tc>
                  <w:tcPr>
                    <w:tcW w:w="0" w:type="auto"/>
                    <w:hideMark/>
                  </w:tcPr>
                  <w:p w14:paraId="0D2FA114" w14:textId="77777777" w:rsidR="00C85908" w:rsidRDefault="00C85908">
                    <w:pPr>
                      <w:pStyle w:val="Bibliography"/>
                      <w:rPr>
                        <w:noProof/>
                      </w:rPr>
                    </w:pPr>
                    <w:r>
                      <w:rPr>
                        <w:noProof/>
                      </w:rPr>
                      <w:t>OpenID Foundation, “Enhancing OAuth Security for Mobile Applications with PKCE,” [Online]. Available: http://openid.net/2015/05/26/enhancing-oauth-security-for-mobile-applications-with-pkse/.</w:t>
                    </w:r>
                  </w:p>
                </w:tc>
              </w:tr>
              <w:tr w:rsidR="00C85908" w14:paraId="66E87A6B" w14:textId="77777777">
                <w:trPr>
                  <w:divId w:val="1256866285"/>
                  <w:tblCellSpacing w:w="15" w:type="dxa"/>
                </w:trPr>
                <w:tc>
                  <w:tcPr>
                    <w:tcW w:w="50" w:type="pct"/>
                    <w:hideMark/>
                  </w:tcPr>
                  <w:p w14:paraId="65CAF1DE" w14:textId="77777777" w:rsidR="00C85908" w:rsidRDefault="00C85908">
                    <w:pPr>
                      <w:pStyle w:val="Bibliography"/>
                      <w:rPr>
                        <w:noProof/>
                      </w:rPr>
                    </w:pPr>
                    <w:r>
                      <w:rPr>
                        <w:noProof/>
                      </w:rPr>
                      <w:t xml:space="preserve">[19] </w:t>
                    </w:r>
                  </w:p>
                </w:tc>
                <w:tc>
                  <w:tcPr>
                    <w:tcW w:w="0" w:type="auto"/>
                    <w:hideMark/>
                  </w:tcPr>
                  <w:p w14:paraId="35ADC843" w14:textId="77777777" w:rsidR="00C85908" w:rsidRDefault="00C85908">
                    <w:pPr>
                      <w:pStyle w:val="Bibliography"/>
                      <w:rPr>
                        <w:noProof/>
                      </w:rPr>
                    </w:pPr>
                    <w:r>
                      <w:rPr>
                        <w:noProof/>
                      </w:rPr>
                      <w:t>NHS Digital, “DCB3051 Identity Verification and Authentication Standard for Digital Health and Care Services,” [Online]. Available: http://digital.nhs.uk/isce/publication/dcb3051.</w:t>
                    </w:r>
                  </w:p>
                </w:tc>
              </w:tr>
            </w:tbl>
            <w:p w14:paraId="7FAD5108" w14:textId="77777777" w:rsidR="00C85908" w:rsidRDefault="00C85908">
              <w:pPr>
                <w:divId w:val="1256866285"/>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09"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09"/>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89680" w14:textId="77777777" w:rsidR="003239DE" w:rsidRDefault="003239DE">
      <w:r>
        <w:separator/>
      </w:r>
    </w:p>
  </w:endnote>
  <w:endnote w:type="continuationSeparator" w:id="0">
    <w:p w14:paraId="660F9D1F" w14:textId="77777777" w:rsidR="003239DE" w:rsidRDefault="003239DE">
      <w:r>
        <w:continuationSeparator/>
      </w:r>
    </w:p>
  </w:endnote>
  <w:endnote w:type="continuationNotice" w:id="1">
    <w:p w14:paraId="57EF4268" w14:textId="77777777" w:rsidR="003239DE" w:rsidRDefault="003239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748F" w14:textId="77777777" w:rsidR="009B7788" w:rsidRDefault="009B7788" w:rsidP="00EC0C46">
    <w:pPr>
      <w:pStyle w:val="Footer"/>
      <w:jc w:val="right"/>
    </w:pPr>
  </w:p>
  <w:p w14:paraId="540B85A3" w14:textId="6FC42066" w:rsidR="009B7788" w:rsidRPr="001E2958" w:rsidRDefault="009B7788" w:rsidP="00EC0C46">
    <w:pPr>
      <w:pStyle w:val="Footer"/>
    </w:pPr>
    <w:r>
      <w:t xml:space="preserve">Copyright © </w:t>
    </w:r>
    <w:sdt>
      <w:sdtPr>
        <w:alias w:val="Year"/>
        <w:tag w:val="YYYY"/>
        <w:id w:val="-951789870"/>
      </w:sdt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50CF" w14:textId="77777777" w:rsidR="009B7788" w:rsidRDefault="009B7788" w:rsidP="007B286A">
    <w:pPr>
      <w:pStyle w:val="Footer"/>
    </w:pPr>
  </w:p>
  <w:p w14:paraId="3AB70392" w14:textId="2D7D1E3C" w:rsidR="009B7788" w:rsidRDefault="009B7788" w:rsidP="007B286A">
    <w:pPr>
      <w:pStyle w:val="Footer"/>
    </w:pPr>
    <w:r>
      <w:t>Copyright ©</w:t>
    </w:r>
    <w:sdt>
      <w:sdtPr>
        <w:alias w:val="Year"/>
        <w:tag w:val="YYYY"/>
        <w:id w:val="-1048608770"/>
      </w:sdt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5EF78" w14:textId="77777777" w:rsidR="003239DE" w:rsidRDefault="003239DE">
      <w:r>
        <w:separator/>
      </w:r>
    </w:p>
  </w:footnote>
  <w:footnote w:type="continuationSeparator" w:id="0">
    <w:p w14:paraId="197B854F" w14:textId="77777777" w:rsidR="003239DE" w:rsidRDefault="003239DE">
      <w:r>
        <w:continuationSeparator/>
      </w:r>
    </w:p>
  </w:footnote>
  <w:footnote w:type="continuationNotice" w:id="1">
    <w:p w14:paraId="09CDAF2C" w14:textId="77777777" w:rsidR="003239DE" w:rsidRDefault="003239DE">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6FE6" w14:textId="512879C2" w:rsidR="009B7788" w:rsidRPr="00B07856" w:rsidRDefault="009B7788"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eastAsia="Arial" w:cs="Arial"/>
        <w:color w:val="auto"/>
        <w:szCs w:val="20"/>
      </w:rPr>
      <w:t>NHS login</w:t>
    </w:r>
    <w:r w:rsidRPr="00B07856">
      <w:rPr>
        <w:rFonts w:eastAsia="Arial" w:cs="Arial"/>
        <w:color w:val="auto"/>
        <w:szCs w:val="20"/>
      </w:rPr>
      <w:t xml:space="preserve"> Interface Specificat</w:t>
    </w:r>
    <w:r>
      <w:rPr>
        <w:rFonts w:eastAsia="Arial" w:cs="Arial"/>
        <w:color w:val="auto"/>
        <w:szCs w:val="20"/>
      </w:rPr>
      <w:t>ion - Federation</w:t>
    </w:r>
    <w:r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Pr>
            <w:rFonts w:eastAsia="Arial" w:cs="Arial"/>
            <w:color w:val="auto"/>
            <w:szCs w:val="20"/>
          </w:rPr>
          <w:t>1</w:t>
        </w:r>
        <w:r w:rsidRPr="00B07856">
          <w:rPr>
            <w:rFonts w:eastAsia="Arial" w:cs="Arial"/>
            <w:color w:val="auto"/>
            <w:szCs w:val="20"/>
          </w:rPr>
          <w:t>.</w:t>
        </w:r>
        <w:r>
          <w:rPr>
            <w:rFonts w:eastAsia="Arial" w:cs="Arial"/>
            <w:color w:val="auto"/>
            <w:szCs w:val="20"/>
          </w:rPr>
          <w:t>8</w:t>
        </w:r>
      </w:sdtContent>
    </w:sdt>
    <w:r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Pr>
            <w:rFonts w:eastAsia="Arial" w:cs="Arial"/>
            <w:color w:val="auto"/>
            <w:szCs w:val="20"/>
          </w:rPr>
          <w:t>DRAFT</w:t>
        </w:r>
      </w:sdtContent>
    </w:sdt>
    <w:r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19-11-19T00:00:00Z">
          <w:dateFormat w:val="d MMM. yy"/>
          <w:lid w:val="en-GB"/>
          <w:storeMappedDataAs w:val="dateTime"/>
          <w:calendar w:val="gregorian"/>
        </w:date>
      </w:sdtPr>
      <w:sdtContent>
        <w:r>
          <w:rPr>
            <w:rFonts w:eastAsia="Arial" w:cs="Arial"/>
            <w:color w:val="auto"/>
            <w:szCs w:val="20"/>
          </w:rPr>
          <w:t>19 Nov. 19</w:t>
        </w:r>
      </w:sdtContent>
    </w:sdt>
  </w:p>
  <w:p w14:paraId="6CA6855D" w14:textId="77777777" w:rsidR="009B7788" w:rsidRDefault="009B77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62D"/>
    <w:rsid w:val="000005D5"/>
    <w:rsid w:val="000006D5"/>
    <w:rsid w:val="00000804"/>
    <w:rsid w:val="0000098F"/>
    <w:rsid w:val="00000DA0"/>
    <w:rsid w:val="00001012"/>
    <w:rsid w:val="0000101D"/>
    <w:rsid w:val="00001292"/>
    <w:rsid w:val="00001525"/>
    <w:rsid w:val="00001DCF"/>
    <w:rsid w:val="000021E1"/>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3009B"/>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1A69"/>
    <w:rsid w:val="00041B0C"/>
    <w:rsid w:val="000421D5"/>
    <w:rsid w:val="000422B0"/>
    <w:rsid w:val="00042498"/>
    <w:rsid w:val="0004269C"/>
    <w:rsid w:val="00042768"/>
    <w:rsid w:val="00042CF5"/>
    <w:rsid w:val="00042F5E"/>
    <w:rsid w:val="000430B3"/>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E0"/>
    <w:rsid w:val="00077189"/>
    <w:rsid w:val="000775E0"/>
    <w:rsid w:val="00077668"/>
    <w:rsid w:val="00077799"/>
    <w:rsid w:val="00077A3D"/>
    <w:rsid w:val="00077F9F"/>
    <w:rsid w:val="000801B1"/>
    <w:rsid w:val="00080693"/>
    <w:rsid w:val="00080B96"/>
    <w:rsid w:val="00080C65"/>
    <w:rsid w:val="0008111B"/>
    <w:rsid w:val="0008125E"/>
    <w:rsid w:val="0008161A"/>
    <w:rsid w:val="000818D5"/>
    <w:rsid w:val="00081E3E"/>
    <w:rsid w:val="00081EB5"/>
    <w:rsid w:val="0008376B"/>
    <w:rsid w:val="0008467B"/>
    <w:rsid w:val="00085064"/>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BC6"/>
    <w:rsid w:val="000B1CC1"/>
    <w:rsid w:val="000B1F50"/>
    <w:rsid w:val="000B295E"/>
    <w:rsid w:val="000B2F18"/>
    <w:rsid w:val="000B3B55"/>
    <w:rsid w:val="000B3F21"/>
    <w:rsid w:val="000B4024"/>
    <w:rsid w:val="000B42CF"/>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D0E"/>
    <w:rsid w:val="001052D5"/>
    <w:rsid w:val="0010541A"/>
    <w:rsid w:val="00105880"/>
    <w:rsid w:val="00105CE3"/>
    <w:rsid w:val="001062D0"/>
    <w:rsid w:val="001067DE"/>
    <w:rsid w:val="00106858"/>
    <w:rsid w:val="001069E7"/>
    <w:rsid w:val="00106BE0"/>
    <w:rsid w:val="00107163"/>
    <w:rsid w:val="0010723D"/>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64D0"/>
    <w:rsid w:val="00116783"/>
    <w:rsid w:val="00116B4F"/>
    <w:rsid w:val="00116B56"/>
    <w:rsid w:val="00116BD4"/>
    <w:rsid w:val="00116F6B"/>
    <w:rsid w:val="001176D2"/>
    <w:rsid w:val="00117ECD"/>
    <w:rsid w:val="00117F0D"/>
    <w:rsid w:val="001203B6"/>
    <w:rsid w:val="00120A3F"/>
    <w:rsid w:val="00120AE7"/>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A8B"/>
    <w:rsid w:val="001717FF"/>
    <w:rsid w:val="00171FC7"/>
    <w:rsid w:val="00172735"/>
    <w:rsid w:val="00172737"/>
    <w:rsid w:val="00173353"/>
    <w:rsid w:val="0017416F"/>
    <w:rsid w:val="001744CE"/>
    <w:rsid w:val="00174A18"/>
    <w:rsid w:val="00174AD6"/>
    <w:rsid w:val="00174F8D"/>
    <w:rsid w:val="00175E02"/>
    <w:rsid w:val="00176052"/>
    <w:rsid w:val="001764A2"/>
    <w:rsid w:val="001769F3"/>
    <w:rsid w:val="00176AAF"/>
    <w:rsid w:val="00176CE1"/>
    <w:rsid w:val="00176DDE"/>
    <w:rsid w:val="0017748E"/>
    <w:rsid w:val="00177DC6"/>
    <w:rsid w:val="0018030E"/>
    <w:rsid w:val="00180604"/>
    <w:rsid w:val="0018165F"/>
    <w:rsid w:val="00182A12"/>
    <w:rsid w:val="001830AF"/>
    <w:rsid w:val="00183428"/>
    <w:rsid w:val="0018352A"/>
    <w:rsid w:val="00183E37"/>
    <w:rsid w:val="0018449A"/>
    <w:rsid w:val="00184654"/>
    <w:rsid w:val="00184881"/>
    <w:rsid w:val="00184E00"/>
    <w:rsid w:val="00184F68"/>
    <w:rsid w:val="0018550B"/>
    <w:rsid w:val="00185869"/>
    <w:rsid w:val="0018602B"/>
    <w:rsid w:val="00186244"/>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5025"/>
    <w:rsid w:val="0019550A"/>
    <w:rsid w:val="001959A1"/>
    <w:rsid w:val="00196477"/>
    <w:rsid w:val="0019671C"/>
    <w:rsid w:val="001969C1"/>
    <w:rsid w:val="001977AD"/>
    <w:rsid w:val="00197E86"/>
    <w:rsid w:val="001A01AE"/>
    <w:rsid w:val="001A0263"/>
    <w:rsid w:val="001A06C8"/>
    <w:rsid w:val="001A1577"/>
    <w:rsid w:val="001A26FE"/>
    <w:rsid w:val="001A2D79"/>
    <w:rsid w:val="001A3367"/>
    <w:rsid w:val="001A341E"/>
    <w:rsid w:val="001A3E23"/>
    <w:rsid w:val="001A401B"/>
    <w:rsid w:val="001A420A"/>
    <w:rsid w:val="001A4328"/>
    <w:rsid w:val="001A4628"/>
    <w:rsid w:val="001A5228"/>
    <w:rsid w:val="001A58F2"/>
    <w:rsid w:val="001A6E5C"/>
    <w:rsid w:val="001A6F14"/>
    <w:rsid w:val="001A6F1A"/>
    <w:rsid w:val="001A72FA"/>
    <w:rsid w:val="001A7FAE"/>
    <w:rsid w:val="001B0323"/>
    <w:rsid w:val="001B0520"/>
    <w:rsid w:val="001B1180"/>
    <w:rsid w:val="001B1406"/>
    <w:rsid w:val="001B2375"/>
    <w:rsid w:val="001B24D0"/>
    <w:rsid w:val="001B3179"/>
    <w:rsid w:val="001B3AE5"/>
    <w:rsid w:val="001B3C1A"/>
    <w:rsid w:val="001B3C86"/>
    <w:rsid w:val="001B44CA"/>
    <w:rsid w:val="001B459C"/>
    <w:rsid w:val="001B4EF4"/>
    <w:rsid w:val="001B4F51"/>
    <w:rsid w:val="001B5122"/>
    <w:rsid w:val="001B5443"/>
    <w:rsid w:val="001B55BB"/>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96F"/>
    <w:rsid w:val="001C4324"/>
    <w:rsid w:val="001C45E7"/>
    <w:rsid w:val="001C4628"/>
    <w:rsid w:val="001C4DC3"/>
    <w:rsid w:val="001C5C1C"/>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48EF"/>
    <w:rsid w:val="001E4C47"/>
    <w:rsid w:val="001E4EF3"/>
    <w:rsid w:val="001E5247"/>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477"/>
    <w:rsid w:val="00202BF7"/>
    <w:rsid w:val="00203E99"/>
    <w:rsid w:val="0020464E"/>
    <w:rsid w:val="00204E74"/>
    <w:rsid w:val="00205F00"/>
    <w:rsid w:val="00206324"/>
    <w:rsid w:val="00206749"/>
    <w:rsid w:val="00206855"/>
    <w:rsid w:val="00206CB1"/>
    <w:rsid w:val="00207D82"/>
    <w:rsid w:val="002107DF"/>
    <w:rsid w:val="00210B1A"/>
    <w:rsid w:val="002117C9"/>
    <w:rsid w:val="002117E6"/>
    <w:rsid w:val="00211B9F"/>
    <w:rsid w:val="0021277C"/>
    <w:rsid w:val="00212E24"/>
    <w:rsid w:val="002135E7"/>
    <w:rsid w:val="002137B7"/>
    <w:rsid w:val="0021389D"/>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CFF"/>
    <w:rsid w:val="00287F19"/>
    <w:rsid w:val="00290CFF"/>
    <w:rsid w:val="00290F12"/>
    <w:rsid w:val="002918D3"/>
    <w:rsid w:val="00291E55"/>
    <w:rsid w:val="00292410"/>
    <w:rsid w:val="00292CF9"/>
    <w:rsid w:val="002937A2"/>
    <w:rsid w:val="002940E2"/>
    <w:rsid w:val="002943A7"/>
    <w:rsid w:val="00294DAB"/>
    <w:rsid w:val="002963AB"/>
    <w:rsid w:val="00296F6C"/>
    <w:rsid w:val="002972DE"/>
    <w:rsid w:val="0029755E"/>
    <w:rsid w:val="0029767C"/>
    <w:rsid w:val="002A04F9"/>
    <w:rsid w:val="002A0CA0"/>
    <w:rsid w:val="002A11D2"/>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8F"/>
    <w:rsid w:val="002E46B3"/>
    <w:rsid w:val="002E4B3A"/>
    <w:rsid w:val="002E5015"/>
    <w:rsid w:val="002E5CB8"/>
    <w:rsid w:val="002E6A7F"/>
    <w:rsid w:val="002E7122"/>
    <w:rsid w:val="002E7E54"/>
    <w:rsid w:val="002F0B1D"/>
    <w:rsid w:val="002F1114"/>
    <w:rsid w:val="002F287B"/>
    <w:rsid w:val="002F3112"/>
    <w:rsid w:val="002F3415"/>
    <w:rsid w:val="002F387B"/>
    <w:rsid w:val="002F38E9"/>
    <w:rsid w:val="002F43C6"/>
    <w:rsid w:val="002F4515"/>
    <w:rsid w:val="002F46D8"/>
    <w:rsid w:val="002F4DA1"/>
    <w:rsid w:val="002F4F00"/>
    <w:rsid w:val="002F5637"/>
    <w:rsid w:val="002F5E92"/>
    <w:rsid w:val="002F7059"/>
    <w:rsid w:val="002F73F3"/>
    <w:rsid w:val="0030013B"/>
    <w:rsid w:val="0030022B"/>
    <w:rsid w:val="003003CA"/>
    <w:rsid w:val="0030052B"/>
    <w:rsid w:val="003006BD"/>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40081"/>
    <w:rsid w:val="00340588"/>
    <w:rsid w:val="0034060F"/>
    <w:rsid w:val="003407FE"/>
    <w:rsid w:val="00340B18"/>
    <w:rsid w:val="00340CED"/>
    <w:rsid w:val="00341016"/>
    <w:rsid w:val="003410FC"/>
    <w:rsid w:val="00341318"/>
    <w:rsid w:val="003413F1"/>
    <w:rsid w:val="0034172A"/>
    <w:rsid w:val="00342BAF"/>
    <w:rsid w:val="00342C03"/>
    <w:rsid w:val="003430C3"/>
    <w:rsid w:val="003433B4"/>
    <w:rsid w:val="00343694"/>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3754"/>
    <w:rsid w:val="00353CAE"/>
    <w:rsid w:val="00353DB0"/>
    <w:rsid w:val="003542AB"/>
    <w:rsid w:val="003545A9"/>
    <w:rsid w:val="00354AF4"/>
    <w:rsid w:val="00354CD5"/>
    <w:rsid w:val="003557C7"/>
    <w:rsid w:val="00355E2C"/>
    <w:rsid w:val="0035618F"/>
    <w:rsid w:val="00357CCD"/>
    <w:rsid w:val="00360255"/>
    <w:rsid w:val="003607A3"/>
    <w:rsid w:val="00360A74"/>
    <w:rsid w:val="00360A9A"/>
    <w:rsid w:val="00360F01"/>
    <w:rsid w:val="003613D2"/>
    <w:rsid w:val="00362007"/>
    <w:rsid w:val="00362526"/>
    <w:rsid w:val="00363567"/>
    <w:rsid w:val="00363723"/>
    <w:rsid w:val="00364FE7"/>
    <w:rsid w:val="00365EB2"/>
    <w:rsid w:val="00366321"/>
    <w:rsid w:val="00366D8D"/>
    <w:rsid w:val="0036722E"/>
    <w:rsid w:val="00367734"/>
    <w:rsid w:val="003677F0"/>
    <w:rsid w:val="00367DD6"/>
    <w:rsid w:val="0037078B"/>
    <w:rsid w:val="0037095A"/>
    <w:rsid w:val="00370E6B"/>
    <w:rsid w:val="003724AF"/>
    <w:rsid w:val="00372939"/>
    <w:rsid w:val="00372E1A"/>
    <w:rsid w:val="003733DE"/>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7BA"/>
    <w:rsid w:val="00380CF5"/>
    <w:rsid w:val="00381C04"/>
    <w:rsid w:val="00382221"/>
    <w:rsid w:val="00382F28"/>
    <w:rsid w:val="00383833"/>
    <w:rsid w:val="00383C6E"/>
    <w:rsid w:val="00383CDE"/>
    <w:rsid w:val="0038420C"/>
    <w:rsid w:val="0038487A"/>
    <w:rsid w:val="00384E4F"/>
    <w:rsid w:val="0038550D"/>
    <w:rsid w:val="0038578F"/>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7CD"/>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7D4"/>
    <w:rsid w:val="003D6F30"/>
    <w:rsid w:val="003E0018"/>
    <w:rsid w:val="003E01DF"/>
    <w:rsid w:val="003E0256"/>
    <w:rsid w:val="003E05B1"/>
    <w:rsid w:val="003E0BB0"/>
    <w:rsid w:val="003E10D1"/>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B87"/>
    <w:rsid w:val="00416E6E"/>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9B8"/>
    <w:rsid w:val="00443A9D"/>
    <w:rsid w:val="00443F10"/>
    <w:rsid w:val="0044446A"/>
    <w:rsid w:val="00444C28"/>
    <w:rsid w:val="00444D90"/>
    <w:rsid w:val="00444FD1"/>
    <w:rsid w:val="004452A3"/>
    <w:rsid w:val="0044555F"/>
    <w:rsid w:val="0044606D"/>
    <w:rsid w:val="004463E1"/>
    <w:rsid w:val="0044646B"/>
    <w:rsid w:val="00447DFD"/>
    <w:rsid w:val="004501D2"/>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61D"/>
    <w:rsid w:val="00497CA9"/>
    <w:rsid w:val="00497D7B"/>
    <w:rsid w:val="00497F11"/>
    <w:rsid w:val="004A07E5"/>
    <w:rsid w:val="004A0D45"/>
    <w:rsid w:val="004A2320"/>
    <w:rsid w:val="004A278C"/>
    <w:rsid w:val="004A3DB1"/>
    <w:rsid w:val="004A3FFE"/>
    <w:rsid w:val="004A445E"/>
    <w:rsid w:val="004A4661"/>
    <w:rsid w:val="004A4BA2"/>
    <w:rsid w:val="004A4F2F"/>
    <w:rsid w:val="004A5721"/>
    <w:rsid w:val="004A6374"/>
    <w:rsid w:val="004A6595"/>
    <w:rsid w:val="004A7153"/>
    <w:rsid w:val="004A7AD8"/>
    <w:rsid w:val="004B0113"/>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1933"/>
    <w:rsid w:val="004F1BC1"/>
    <w:rsid w:val="004F2E06"/>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E97"/>
    <w:rsid w:val="0050786E"/>
    <w:rsid w:val="005079D6"/>
    <w:rsid w:val="00511AAE"/>
    <w:rsid w:val="00512A65"/>
    <w:rsid w:val="00512AF9"/>
    <w:rsid w:val="00512C0B"/>
    <w:rsid w:val="005163E3"/>
    <w:rsid w:val="00516768"/>
    <w:rsid w:val="00516B23"/>
    <w:rsid w:val="00516E37"/>
    <w:rsid w:val="005175AC"/>
    <w:rsid w:val="00517ADE"/>
    <w:rsid w:val="0052089C"/>
    <w:rsid w:val="005209A9"/>
    <w:rsid w:val="00520BB1"/>
    <w:rsid w:val="00520E6A"/>
    <w:rsid w:val="00520FCE"/>
    <w:rsid w:val="00521820"/>
    <w:rsid w:val="00521A23"/>
    <w:rsid w:val="00521BE4"/>
    <w:rsid w:val="005233D1"/>
    <w:rsid w:val="00523701"/>
    <w:rsid w:val="005238AF"/>
    <w:rsid w:val="00523CDD"/>
    <w:rsid w:val="00526112"/>
    <w:rsid w:val="005262D1"/>
    <w:rsid w:val="00526A92"/>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7A7"/>
    <w:rsid w:val="005407CA"/>
    <w:rsid w:val="00540961"/>
    <w:rsid w:val="00541A25"/>
    <w:rsid w:val="00541B5A"/>
    <w:rsid w:val="00541D03"/>
    <w:rsid w:val="00541E1D"/>
    <w:rsid w:val="00541E70"/>
    <w:rsid w:val="00542067"/>
    <w:rsid w:val="00542759"/>
    <w:rsid w:val="00542801"/>
    <w:rsid w:val="0054296D"/>
    <w:rsid w:val="00542A6E"/>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B49"/>
    <w:rsid w:val="00550F7D"/>
    <w:rsid w:val="005510EA"/>
    <w:rsid w:val="0055160A"/>
    <w:rsid w:val="0055237D"/>
    <w:rsid w:val="005530AD"/>
    <w:rsid w:val="00553EB2"/>
    <w:rsid w:val="00553F08"/>
    <w:rsid w:val="00554773"/>
    <w:rsid w:val="00554E06"/>
    <w:rsid w:val="00555DC3"/>
    <w:rsid w:val="00555F26"/>
    <w:rsid w:val="00556883"/>
    <w:rsid w:val="00556A03"/>
    <w:rsid w:val="00556DC4"/>
    <w:rsid w:val="00556E12"/>
    <w:rsid w:val="00557226"/>
    <w:rsid w:val="0055743A"/>
    <w:rsid w:val="00557922"/>
    <w:rsid w:val="00560777"/>
    <w:rsid w:val="00560A92"/>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7034"/>
    <w:rsid w:val="00587043"/>
    <w:rsid w:val="00587066"/>
    <w:rsid w:val="00587832"/>
    <w:rsid w:val="00587E42"/>
    <w:rsid w:val="00590982"/>
    <w:rsid w:val="00590D22"/>
    <w:rsid w:val="00590DC8"/>
    <w:rsid w:val="0059161A"/>
    <w:rsid w:val="00591E44"/>
    <w:rsid w:val="0059203B"/>
    <w:rsid w:val="005928D8"/>
    <w:rsid w:val="00592E53"/>
    <w:rsid w:val="00593F35"/>
    <w:rsid w:val="0059405F"/>
    <w:rsid w:val="00594853"/>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EB6"/>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8AC"/>
    <w:rsid w:val="005D6B0F"/>
    <w:rsid w:val="005D6B7F"/>
    <w:rsid w:val="005D70EC"/>
    <w:rsid w:val="005D76D2"/>
    <w:rsid w:val="005D7C7B"/>
    <w:rsid w:val="005E0671"/>
    <w:rsid w:val="005E0769"/>
    <w:rsid w:val="005E0A0D"/>
    <w:rsid w:val="005E0BA1"/>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D63"/>
    <w:rsid w:val="00625EC8"/>
    <w:rsid w:val="006261AC"/>
    <w:rsid w:val="00626881"/>
    <w:rsid w:val="0063095B"/>
    <w:rsid w:val="00630BE2"/>
    <w:rsid w:val="006313CC"/>
    <w:rsid w:val="00631F6D"/>
    <w:rsid w:val="006321FF"/>
    <w:rsid w:val="00632301"/>
    <w:rsid w:val="00632450"/>
    <w:rsid w:val="00632A90"/>
    <w:rsid w:val="00632E1F"/>
    <w:rsid w:val="00632FC9"/>
    <w:rsid w:val="006344D7"/>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A55"/>
    <w:rsid w:val="00642220"/>
    <w:rsid w:val="00642326"/>
    <w:rsid w:val="006426AA"/>
    <w:rsid w:val="00642EC7"/>
    <w:rsid w:val="00643228"/>
    <w:rsid w:val="006433F7"/>
    <w:rsid w:val="0064385D"/>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71CE"/>
    <w:rsid w:val="006678C5"/>
    <w:rsid w:val="00667AD5"/>
    <w:rsid w:val="0067054E"/>
    <w:rsid w:val="00670ABB"/>
    <w:rsid w:val="0067164C"/>
    <w:rsid w:val="00671962"/>
    <w:rsid w:val="006730EB"/>
    <w:rsid w:val="00673516"/>
    <w:rsid w:val="00673FFE"/>
    <w:rsid w:val="006746DE"/>
    <w:rsid w:val="00674736"/>
    <w:rsid w:val="00674967"/>
    <w:rsid w:val="00675090"/>
    <w:rsid w:val="006753B1"/>
    <w:rsid w:val="006760F5"/>
    <w:rsid w:val="00677539"/>
    <w:rsid w:val="006810A6"/>
    <w:rsid w:val="00681CC1"/>
    <w:rsid w:val="0068239D"/>
    <w:rsid w:val="006836D2"/>
    <w:rsid w:val="0068387D"/>
    <w:rsid w:val="00683C4A"/>
    <w:rsid w:val="00684A6F"/>
    <w:rsid w:val="00684EDF"/>
    <w:rsid w:val="006852FF"/>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B1E"/>
    <w:rsid w:val="006D7BE2"/>
    <w:rsid w:val="006E05C4"/>
    <w:rsid w:val="006E07F0"/>
    <w:rsid w:val="006E10B7"/>
    <w:rsid w:val="006E1884"/>
    <w:rsid w:val="006E1C9D"/>
    <w:rsid w:val="006E2002"/>
    <w:rsid w:val="006E2128"/>
    <w:rsid w:val="006E27E0"/>
    <w:rsid w:val="006E2A2F"/>
    <w:rsid w:val="006E2E09"/>
    <w:rsid w:val="006E3D9A"/>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42BE"/>
    <w:rsid w:val="00715999"/>
    <w:rsid w:val="00715E2E"/>
    <w:rsid w:val="00716873"/>
    <w:rsid w:val="00716F1B"/>
    <w:rsid w:val="007211E7"/>
    <w:rsid w:val="0072174E"/>
    <w:rsid w:val="007229EA"/>
    <w:rsid w:val="00722B19"/>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6235"/>
    <w:rsid w:val="00736952"/>
    <w:rsid w:val="00736B1A"/>
    <w:rsid w:val="007371C1"/>
    <w:rsid w:val="00737BDA"/>
    <w:rsid w:val="00737E6D"/>
    <w:rsid w:val="00740736"/>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EE"/>
    <w:rsid w:val="0078063B"/>
    <w:rsid w:val="0078097B"/>
    <w:rsid w:val="00780A8D"/>
    <w:rsid w:val="007812E7"/>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849"/>
    <w:rsid w:val="007C33C7"/>
    <w:rsid w:val="007C35C7"/>
    <w:rsid w:val="007C425A"/>
    <w:rsid w:val="007C4269"/>
    <w:rsid w:val="007C49A1"/>
    <w:rsid w:val="007C4AC8"/>
    <w:rsid w:val="007C5299"/>
    <w:rsid w:val="007C586D"/>
    <w:rsid w:val="007C5AF5"/>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6070"/>
    <w:rsid w:val="007D7652"/>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8003CE"/>
    <w:rsid w:val="00800495"/>
    <w:rsid w:val="00800715"/>
    <w:rsid w:val="00801607"/>
    <w:rsid w:val="0080176B"/>
    <w:rsid w:val="0080213E"/>
    <w:rsid w:val="00802265"/>
    <w:rsid w:val="00802521"/>
    <w:rsid w:val="00803615"/>
    <w:rsid w:val="00805A6B"/>
    <w:rsid w:val="00805EF6"/>
    <w:rsid w:val="008070F2"/>
    <w:rsid w:val="0080737E"/>
    <w:rsid w:val="0080782D"/>
    <w:rsid w:val="0080797A"/>
    <w:rsid w:val="00807BDD"/>
    <w:rsid w:val="00807D1D"/>
    <w:rsid w:val="00810CA6"/>
    <w:rsid w:val="008110C7"/>
    <w:rsid w:val="0081163A"/>
    <w:rsid w:val="008118F0"/>
    <w:rsid w:val="00811EA4"/>
    <w:rsid w:val="00812896"/>
    <w:rsid w:val="00812CE8"/>
    <w:rsid w:val="00812CF9"/>
    <w:rsid w:val="00812DA8"/>
    <w:rsid w:val="00812F11"/>
    <w:rsid w:val="00813130"/>
    <w:rsid w:val="00813CC1"/>
    <w:rsid w:val="00813FB6"/>
    <w:rsid w:val="00814D56"/>
    <w:rsid w:val="0081508C"/>
    <w:rsid w:val="008150B2"/>
    <w:rsid w:val="00815532"/>
    <w:rsid w:val="00815A94"/>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C5D"/>
    <w:rsid w:val="00842BEF"/>
    <w:rsid w:val="00842E4F"/>
    <w:rsid w:val="008440FF"/>
    <w:rsid w:val="00844382"/>
    <w:rsid w:val="008451A3"/>
    <w:rsid w:val="00846B10"/>
    <w:rsid w:val="0084762A"/>
    <w:rsid w:val="0084764B"/>
    <w:rsid w:val="008478D5"/>
    <w:rsid w:val="00847923"/>
    <w:rsid w:val="00847C43"/>
    <w:rsid w:val="008508A4"/>
    <w:rsid w:val="00850A7D"/>
    <w:rsid w:val="008512DE"/>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A68"/>
    <w:rsid w:val="00882B8D"/>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50D0"/>
    <w:rsid w:val="009253AC"/>
    <w:rsid w:val="009257D8"/>
    <w:rsid w:val="0092676D"/>
    <w:rsid w:val="009268BF"/>
    <w:rsid w:val="00926D10"/>
    <w:rsid w:val="00927195"/>
    <w:rsid w:val="009278D4"/>
    <w:rsid w:val="00930817"/>
    <w:rsid w:val="00930BF1"/>
    <w:rsid w:val="00933529"/>
    <w:rsid w:val="00933843"/>
    <w:rsid w:val="00934E4D"/>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591"/>
    <w:rsid w:val="0094581C"/>
    <w:rsid w:val="00945A8A"/>
    <w:rsid w:val="009465B8"/>
    <w:rsid w:val="009475BF"/>
    <w:rsid w:val="00947919"/>
    <w:rsid w:val="00947C51"/>
    <w:rsid w:val="009504C4"/>
    <w:rsid w:val="00950AE1"/>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2B33"/>
    <w:rsid w:val="00963BD2"/>
    <w:rsid w:val="00963D1D"/>
    <w:rsid w:val="0096427A"/>
    <w:rsid w:val="009644E1"/>
    <w:rsid w:val="00964762"/>
    <w:rsid w:val="00965155"/>
    <w:rsid w:val="00965D36"/>
    <w:rsid w:val="00966336"/>
    <w:rsid w:val="009668D2"/>
    <w:rsid w:val="00966DE8"/>
    <w:rsid w:val="00966F2D"/>
    <w:rsid w:val="0096766F"/>
    <w:rsid w:val="00967B42"/>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44D"/>
    <w:rsid w:val="009B66E8"/>
    <w:rsid w:val="009B67C4"/>
    <w:rsid w:val="009B6F81"/>
    <w:rsid w:val="009B6FB6"/>
    <w:rsid w:val="009B7292"/>
    <w:rsid w:val="009B7692"/>
    <w:rsid w:val="009B7788"/>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58B"/>
    <w:rsid w:val="009C28C1"/>
    <w:rsid w:val="009C30D0"/>
    <w:rsid w:val="009C4F19"/>
    <w:rsid w:val="009C4F59"/>
    <w:rsid w:val="009C52B1"/>
    <w:rsid w:val="009C5B86"/>
    <w:rsid w:val="009C5FC1"/>
    <w:rsid w:val="009C6991"/>
    <w:rsid w:val="009C78C6"/>
    <w:rsid w:val="009C7B94"/>
    <w:rsid w:val="009D020F"/>
    <w:rsid w:val="009D050F"/>
    <w:rsid w:val="009D1551"/>
    <w:rsid w:val="009D1675"/>
    <w:rsid w:val="009D1F4D"/>
    <w:rsid w:val="009D2914"/>
    <w:rsid w:val="009D2F77"/>
    <w:rsid w:val="009D3633"/>
    <w:rsid w:val="009D46AB"/>
    <w:rsid w:val="009D4847"/>
    <w:rsid w:val="009D4BC8"/>
    <w:rsid w:val="009D4E97"/>
    <w:rsid w:val="009D4F92"/>
    <w:rsid w:val="009D594D"/>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795"/>
    <w:rsid w:val="00A11857"/>
    <w:rsid w:val="00A1189A"/>
    <w:rsid w:val="00A11FD7"/>
    <w:rsid w:val="00A1288D"/>
    <w:rsid w:val="00A12963"/>
    <w:rsid w:val="00A13024"/>
    <w:rsid w:val="00A131B5"/>
    <w:rsid w:val="00A13A0B"/>
    <w:rsid w:val="00A1448B"/>
    <w:rsid w:val="00A146D6"/>
    <w:rsid w:val="00A1534F"/>
    <w:rsid w:val="00A15358"/>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2FBC"/>
    <w:rsid w:val="00A232F7"/>
    <w:rsid w:val="00A23AE8"/>
    <w:rsid w:val="00A24029"/>
    <w:rsid w:val="00A244C9"/>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1D1"/>
    <w:rsid w:val="00A54172"/>
    <w:rsid w:val="00A54573"/>
    <w:rsid w:val="00A54739"/>
    <w:rsid w:val="00A5479C"/>
    <w:rsid w:val="00A54850"/>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95F"/>
    <w:rsid w:val="00AD4BED"/>
    <w:rsid w:val="00AD4E83"/>
    <w:rsid w:val="00AD51A9"/>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178"/>
    <w:rsid w:val="00AF0245"/>
    <w:rsid w:val="00AF0362"/>
    <w:rsid w:val="00AF070D"/>
    <w:rsid w:val="00AF0D31"/>
    <w:rsid w:val="00AF1104"/>
    <w:rsid w:val="00AF121F"/>
    <w:rsid w:val="00AF12DD"/>
    <w:rsid w:val="00AF141F"/>
    <w:rsid w:val="00AF1484"/>
    <w:rsid w:val="00AF2D03"/>
    <w:rsid w:val="00AF2EBC"/>
    <w:rsid w:val="00AF3A05"/>
    <w:rsid w:val="00AF4230"/>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C2"/>
    <w:rsid w:val="00B269E2"/>
    <w:rsid w:val="00B26A20"/>
    <w:rsid w:val="00B278AE"/>
    <w:rsid w:val="00B279CE"/>
    <w:rsid w:val="00B303D6"/>
    <w:rsid w:val="00B30B75"/>
    <w:rsid w:val="00B30CBD"/>
    <w:rsid w:val="00B30E1F"/>
    <w:rsid w:val="00B31077"/>
    <w:rsid w:val="00B31731"/>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5E9A"/>
    <w:rsid w:val="00B7681A"/>
    <w:rsid w:val="00B77427"/>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A8"/>
    <w:rsid w:val="00BB7C66"/>
    <w:rsid w:val="00BB7FA8"/>
    <w:rsid w:val="00BB7FDE"/>
    <w:rsid w:val="00BC01B0"/>
    <w:rsid w:val="00BC0B63"/>
    <w:rsid w:val="00BC10EF"/>
    <w:rsid w:val="00BC1E09"/>
    <w:rsid w:val="00BC20CB"/>
    <w:rsid w:val="00BC2107"/>
    <w:rsid w:val="00BC2BA5"/>
    <w:rsid w:val="00BC2C2D"/>
    <w:rsid w:val="00BC2EA7"/>
    <w:rsid w:val="00BC2F9C"/>
    <w:rsid w:val="00BC33FE"/>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27B"/>
    <w:rsid w:val="00BE2CF9"/>
    <w:rsid w:val="00BE2D01"/>
    <w:rsid w:val="00BE2F7C"/>
    <w:rsid w:val="00BE3787"/>
    <w:rsid w:val="00BE3984"/>
    <w:rsid w:val="00BE3A2E"/>
    <w:rsid w:val="00BE4824"/>
    <w:rsid w:val="00BE51DD"/>
    <w:rsid w:val="00BE56CF"/>
    <w:rsid w:val="00BE5F2A"/>
    <w:rsid w:val="00BE6047"/>
    <w:rsid w:val="00BE61E1"/>
    <w:rsid w:val="00BE61EE"/>
    <w:rsid w:val="00BE6D6E"/>
    <w:rsid w:val="00BE6FFF"/>
    <w:rsid w:val="00BE729D"/>
    <w:rsid w:val="00BE7562"/>
    <w:rsid w:val="00BF004A"/>
    <w:rsid w:val="00BF0317"/>
    <w:rsid w:val="00BF03F7"/>
    <w:rsid w:val="00BF154B"/>
    <w:rsid w:val="00BF1753"/>
    <w:rsid w:val="00BF1C24"/>
    <w:rsid w:val="00BF249F"/>
    <w:rsid w:val="00BF2502"/>
    <w:rsid w:val="00BF29EC"/>
    <w:rsid w:val="00BF2DD6"/>
    <w:rsid w:val="00BF2FCA"/>
    <w:rsid w:val="00BF3314"/>
    <w:rsid w:val="00BF3731"/>
    <w:rsid w:val="00BF4503"/>
    <w:rsid w:val="00BF46E7"/>
    <w:rsid w:val="00BF4D49"/>
    <w:rsid w:val="00BF4D5C"/>
    <w:rsid w:val="00BF50A6"/>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63D5"/>
    <w:rsid w:val="00C1648C"/>
    <w:rsid w:val="00C16676"/>
    <w:rsid w:val="00C16B13"/>
    <w:rsid w:val="00C16ED1"/>
    <w:rsid w:val="00C16F92"/>
    <w:rsid w:val="00C17DE2"/>
    <w:rsid w:val="00C20163"/>
    <w:rsid w:val="00C20A95"/>
    <w:rsid w:val="00C20B06"/>
    <w:rsid w:val="00C2191B"/>
    <w:rsid w:val="00C21B51"/>
    <w:rsid w:val="00C21C30"/>
    <w:rsid w:val="00C222F6"/>
    <w:rsid w:val="00C22FB5"/>
    <w:rsid w:val="00C231E8"/>
    <w:rsid w:val="00C23502"/>
    <w:rsid w:val="00C23C26"/>
    <w:rsid w:val="00C23FF6"/>
    <w:rsid w:val="00C24484"/>
    <w:rsid w:val="00C2472E"/>
    <w:rsid w:val="00C248F8"/>
    <w:rsid w:val="00C253C2"/>
    <w:rsid w:val="00C25720"/>
    <w:rsid w:val="00C25CD6"/>
    <w:rsid w:val="00C25E2A"/>
    <w:rsid w:val="00C260F3"/>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B9E"/>
    <w:rsid w:val="00C60193"/>
    <w:rsid w:val="00C603C4"/>
    <w:rsid w:val="00C606DB"/>
    <w:rsid w:val="00C61830"/>
    <w:rsid w:val="00C62D56"/>
    <w:rsid w:val="00C636CF"/>
    <w:rsid w:val="00C63A16"/>
    <w:rsid w:val="00C63ABD"/>
    <w:rsid w:val="00C6400F"/>
    <w:rsid w:val="00C6421C"/>
    <w:rsid w:val="00C6478E"/>
    <w:rsid w:val="00C6486D"/>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36CB"/>
    <w:rsid w:val="00C74C79"/>
    <w:rsid w:val="00C75BFD"/>
    <w:rsid w:val="00C77709"/>
    <w:rsid w:val="00C77774"/>
    <w:rsid w:val="00C77A23"/>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6BB"/>
    <w:rsid w:val="00CA4800"/>
    <w:rsid w:val="00CA4ED6"/>
    <w:rsid w:val="00CA5569"/>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E3"/>
    <w:rsid w:val="00D13FF7"/>
    <w:rsid w:val="00D14719"/>
    <w:rsid w:val="00D14C6D"/>
    <w:rsid w:val="00D14CCD"/>
    <w:rsid w:val="00D157CC"/>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DA5"/>
    <w:rsid w:val="00D3737C"/>
    <w:rsid w:val="00D377B6"/>
    <w:rsid w:val="00D3787E"/>
    <w:rsid w:val="00D37E50"/>
    <w:rsid w:val="00D408A5"/>
    <w:rsid w:val="00D40D7B"/>
    <w:rsid w:val="00D4151D"/>
    <w:rsid w:val="00D41A48"/>
    <w:rsid w:val="00D41F46"/>
    <w:rsid w:val="00D42192"/>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FA4"/>
    <w:rsid w:val="00D50280"/>
    <w:rsid w:val="00D505FB"/>
    <w:rsid w:val="00D50795"/>
    <w:rsid w:val="00D50DBC"/>
    <w:rsid w:val="00D51952"/>
    <w:rsid w:val="00D52284"/>
    <w:rsid w:val="00D53683"/>
    <w:rsid w:val="00D53C08"/>
    <w:rsid w:val="00D53DAC"/>
    <w:rsid w:val="00D54B31"/>
    <w:rsid w:val="00D55902"/>
    <w:rsid w:val="00D55C05"/>
    <w:rsid w:val="00D55F59"/>
    <w:rsid w:val="00D569F7"/>
    <w:rsid w:val="00D56D54"/>
    <w:rsid w:val="00D60944"/>
    <w:rsid w:val="00D60FEB"/>
    <w:rsid w:val="00D61399"/>
    <w:rsid w:val="00D61A80"/>
    <w:rsid w:val="00D620F6"/>
    <w:rsid w:val="00D6287F"/>
    <w:rsid w:val="00D62A7A"/>
    <w:rsid w:val="00D62D1F"/>
    <w:rsid w:val="00D62E2B"/>
    <w:rsid w:val="00D634BA"/>
    <w:rsid w:val="00D63BBD"/>
    <w:rsid w:val="00D64039"/>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B5E"/>
    <w:rsid w:val="00D73C25"/>
    <w:rsid w:val="00D73D28"/>
    <w:rsid w:val="00D74578"/>
    <w:rsid w:val="00D74C1E"/>
    <w:rsid w:val="00D75081"/>
    <w:rsid w:val="00D750B6"/>
    <w:rsid w:val="00D75187"/>
    <w:rsid w:val="00D751B6"/>
    <w:rsid w:val="00D75427"/>
    <w:rsid w:val="00D764E9"/>
    <w:rsid w:val="00D7655D"/>
    <w:rsid w:val="00D769C1"/>
    <w:rsid w:val="00D7726A"/>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61D3"/>
    <w:rsid w:val="00DC635E"/>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878"/>
    <w:rsid w:val="00DE29C8"/>
    <w:rsid w:val="00DE2F02"/>
    <w:rsid w:val="00DE32C7"/>
    <w:rsid w:val="00DE357F"/>
    <w:rsid w:val="00DE380B"/>
    <w:rsid w:val="00DE3BC7"/>
    <w:rsid w:val="00DE3D0E"/>
    <w:rsid w:val="00DE3F8A"/>
    <w:rsid w:val="00DE4C60"/>
    <w:rsid w:val="00DE5104"/>
    <w:rsid w:val="00DE5331"/>
    <w:rsid w:val="00DE58A0"/>
    <w:rsid w:val="00DE6054"/>
    <w:rsid w:val="00DE61B3"/>
    <w:rsid w:val="00DE6382"/>
    <w:rsid w:val="00DE6AB5"/>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786F"/>
    <w:rsid w:val="00E47FB2"/>
    <w:rsid w:val="00E50B1F"/>
    <w:rsid w:val="00E50CB2"/>
    <w:rsid w:val="00E515EB"/>
    <w:rsid w:val="00E5166F"/>
    <w:rsid w:val="00E51914"/>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B62"/>
    <w:rsid w:val="00E67DE9"/>
    <w:rsid w:val="00E700A0"/>
    <w:rsid w:val="00E7034D"/>
    <w:rsid w:val="00E704C5"/>
    <w:rsid w:val="00E70F09"/>
    <w:rsid w:val="00E71383"/>
    <w:rsid w:val="00E72363"/>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2510"/>
    <w:rsid w:val="00E9347C"/>
    <w:rsid w:val="00E938BE"/>
    <w:rsid w:val="00E93F3C"/>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8F5"/>
    <w:rsid w:val="00EB6D61"/>
    <w:rsid w:val="00EB7E55"/>
    <w:rsid w:val="00EC0C46"/>
    <w:rsid w:val="00EC0CF4"/>
    <w:rsid w:val="00EC111E"/>
    <w:rsid w:val="00EC1453"/>
    <w:rsid w:val="00EC15C8"/>
    <w:rsid w:val="00EC163D"/>
    <w:rsid w:val="00EC1D8E"/>
    <w:rsid w:val="00EC22C0"/>
    <w:rsid w:val="00EC2972"/>
    <w:rsid w:val="00EC311D"/>
    <w:rsid w:val="00EC3437"/>
    <w:rsid w:val="00EC47F0"/>
    <w:rsid w:val="00EC4B48"/>
    <w:rsid w:val="00EC4F13"/>
    <w:rsid w:val="00EC50C9"/>
    <w:rsid w:val="00EC5394"/>
    <w:rsid w:val="00EC5921"/>
    <w:rsid w:val="00EC5AB5"/>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7B82"/>
    <w:rsid w:val="00EF00AC"/>
    <w:rsid w:val="00EF17C1"/>
    <w:rsid w:val="00EF1DBB"/>
    <w:rsid w:val="00EF21B2"/>
    <w:rsid w:val="00EF231D"/>
    <w:rsid w:val="00EF2B96"/>
    <w:rsid w:val="00EF2E02"/>
    <w:rsid w:val="00EF3FE9"/>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6B5A"/>
    <w:rsid w:val="00F175CC"/>
    <w:rsid w:val="00F1779E"/>
    <w:rsid w:val="00F17F89"/>
    <w:rsid w:val="00F20407"/>
    <w:rsid w:val="00F20657"/>
    <w:rsid w:val="00F2109F"/>
    <w:rsid w:val="00F216C5"/>
    <w:rsid w:val="00F217BC"/>
    <w:rsid w:val="00F21F05"/>
    <w:rsid w:val="00F2234B"/>
    <w:rsid w:val="00F224DE"/>
    <w:rsid w:val="00F2254A"/>
    <w:rsid w:val="00F22EFA"/>
    <w:rsid w:val="00F22EFC"/>
    <w:rsid w:val="00F2310A"/>
    <w:rsid w:val="00F237F8"/>
    <w:rsid w:val="00F23D42"/>
    <w:rsid w:val="00F24FC8"/>
    <w:rsid w:val="00F250FC"/>
    <w:rsid w:val="00F2531E"/>
    <w:rsid w:val="00F253FA"/>
    <w:rsid w:val="00F25EC0"/>
    <w:rsid w:val="00F2707B"/>
    <w:rsid w:val="00F273BB"/>
    <w:rsid w:val="00F27678"/>
    <w:rsid w:val="00F30F1B"/>
    <w:rsid w:val="00F3111A"/>
    <w:rsid w:val="00F3186A"/>
    <w:rsid w:val="00F32758"/>
    <w:rsid w:val="00F32797"/>
    <w:rsid w:val="00F32A60"/>
    <w:rsid w:val="00F3561D"/>
    <w:rsid w:val="00F35DED"/>
    <w:rsid w:val="00F372E2"/>
    <w:rsid w:val="00F37453"/>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601"/>
    <w:rsid w:val="00F46C7A"/>
    <w:rsid w:val="00F471B2"/>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21A"/>
    <w:rsid w:val="00F666A7"/>
    <w:rsid w:val="00F66D2F"/>
    <w:rsid w:val="00F677B3"/>
    <w:rsid w:val="00F67A93"/>
    <w:rsid w:val="00F67BAC"/>
    <w:rsid w:val="00F67EC2"/>
    <w:rsid w:val="00F701DE"/>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976"/>
    <w:rsid w:val="00F82DF6"/>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FD4"/>
    <w:rsid w:val="00FA11FB"/>
    <w:rsid w:val="00FA14A9"/>
    <w:rsid w:val="00FA14B2"/>
    <w:rsid w:val="00FA15AA"/>
    <w:rsid w:val="00FA1E37"/>
    <w:rsid w:val="00FA29C6"/>
    <w:rsid w:val="00FA3021"/>
    <w:rsid w:val="00FA39E1"/>
    <w:rsid w:val="00FA3D19"/>
    <w:rsid w:val="00FA3ED7"/>
    <w:rsid w:val="00FA40FA"/>
    <w:rsid w:val="00FA4FEF"/>
    <w:rsid w:val="00FA50EB"/>
    <w:rsid w:val="00FA5920"/>
    <w:rsid w:val="00FA5F6E"/>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10E4"/>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9C1"/>
    <w:rsid w:val="00FD0BE6"/>
    <w:rsid w:val="00FD0DE5"/>
    <w:rsid w:val="00FD1F1D"/>
    <w:rsid w:val="00FD211B"/>
    <w:rsid w:val="00FD24DB"/>
    <w:rsid w:val="00FD3D88"/>
    <w:rsid w:val="00FD3F7E"/>
    <w:rsid w:val="00FD4F5C"/>
    <w:rsid w:val="00FD5112"/>
    <w:rsid w:val="00FD51E7"/>
    <w:rsid w:val="00FD535E"/>
    <w:rsid w:val="00FD5497"/>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tools.ietf.org/html/rfc7523"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fhir.nhs.uk/Id/accredited-syste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auth.login.nhs.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auth.login.nhs.uk/trustmark/login.nhs.uk"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tools.ietf.org/html/rfc752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fhir.nhs.net/Id/nhs-number"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33AF2D45C407CB3F3D7A16518BE9D"/>
        <w:category>
          <w:name w:val="General"/>
          <w:gallery w:val="placeholder"/>
        </w:category>
        <w:types>
          <w:type w:val="bbPlcHdr"/>
        </w:types>
        <w:behaviors>
          <w:behavior w:val="content"/>
        </w:behaviors>
        <w:guid w:val="{495957AC-9837-4943-AE8D-A7AA91BAF9CE}"/>
      </w:docPartPr>
      <w:docPartBody>
        <w:p w:rsidR="000C22FC" w:rsidRDefault="009364A2" w:rsidP="009364A2">
          <w:pPr>
            <w:pStyle w:val="1D433AF2D45C407CB3F3D7A16518BE9D"/>
          </w:pPr>
          <w:r w:rsidRPr="00320C3F">
            <w:rPr>
              <w:rStyle w:val="PlaceholderText"/>
              <w:b/>
              <w:color w:val="auto"/>
              <w:sz w:val="20"/>
              <w:szCs w:val="20"/>
            </w:rPr>
            <w:t>[Publish Date]</w:t>
          </w:r>
        </w:p>
      </w:docPartBody>
    </w:docPart>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A5A42"/>
    <w:rsid w:val="000C22FC"/>
    <w:rsid w:val="000F79B0"/>
    <w:rsid w:val="001C3F53"/>
    <w:rsid w:val="002054A2"/>
    <w:rsid w:val="0021124F"/>
    <w:rsid w:val="00222B1C"/>
    <w:rsid w:val="0023202F"/>
    <w:rsid w:val="003270C2"/>
    <w:rsid w:val="003272A1"/>
    <w:rsid w:val="0034306B"/>
    <w:rsid w:val="003713DC"/>
    <w:rsid w:val="003718E2"/>
    <w:rsid w:val="003A6277"/>
    <w:rsid w:val="003B4C57"/>
    <w:rsid w:val="003B61D4"/>
    <w:rsid w:val="00440BE8"/>
    <w:rsid w:val="00440D14"/>
    <w:rsid w:val="004476F3"/>
    <w:rsid w:val="004C2483"/>
    <w:rsid w:val="005C3D7D"/>
    <w:rsid w:val="005D39D5"/>
    <w:rsid w:val="006532DA"/>
    <w:rsid w:val="00663F2F"/>
    <w:rsid w:val="006B6C2D"/>
    <w:rsid w:val="006F79A9"/>
    <w:rsid w:val="0075616B"/>
    <w:rsid w:val="00791915"/>
    <w:rsid w:val="009364A2"/>
    <w:rsid w:val="009671C1"/>
    <w:rsid w:val="00977E58"/>
    <w:rsid w:val="009C65F2"/>
    <w:rsid w:val="00A415E4"/>
    <w:rsid w:val="00AB5D2F"/>
    <w:rsid w:val="00B17620"/>
    <w:rsid w:val="00B30D0D"/>
    <w:rsid w:val="00B36329"/>
    <w:rsid w:val="00B87CC9"/>
    <w:rsid w:val="00C27D56"/>
    <w:rsid w:val="00C604B8"/>
    <w:rsid w:val="00C85A30"/>
    <w:rsid w:val="00C91544"/>
    <w:rsid w:val="00D61638"/>
    <w:rsid w:val="00D96770"/>
    <w:rsid w:val="00DE1173"/>
    <w:rsid w:val="00DF7C2F"/>
    <w:rsid w:val="00E15911"/>
    <w:rsid w:val="00E6176F"/>
    <w:rsid w:val="00EF5967"/>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4A2"/>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871C1-6646-40B0-8A73-AA399B1E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hsciccontrolled.dot</Template>
  <TotalTime>2260</TotalTime>
  <Pages>58</Pages>
  <Words>12241</Words>
  <Characters>69776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81854</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Matthew Brown</cp:lastModifiedBy>
  <cp:revision>295</cp:revision>
  <cp:lastPrinted>2018-04-10T08:42:00Z</cp:lastPrinted>
  <dcterms:created xsi:type="dcterms:W3CDTF">2019-04-01T08:59:00Z</dcterms:created>
  <dcterms:modified xsi:type="dcterms:W3CDTF">2020-01-17T10:07:00Z</dcterms:modified>
  <cp:category>1.8</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ies>
</file>